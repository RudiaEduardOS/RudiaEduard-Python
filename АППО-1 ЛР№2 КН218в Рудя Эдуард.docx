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F6" w:rsidRPr="00110149" w:rsidRDefault="004275F6" w:rsidP="004275F6">
      <w:pPr>
        <w:pStyle w:val="01Ministry"/>
      </w:pPr>
      <w:r w:rsidRPr="00110149">
        <w:t>МІНІСТЕРСТВО ОСВІТИ І НАУКИ УКРАЇНИ</w:t>
      </w:r>
    </w:p>
    <w:p w:rsidR="004275F6" w:rsidRPr="00110149" w:rsidRDefault="004275F6" w:rsidP="004275F6">
      <w:pPr>
        <w:pStyle w:val="02UniversityDepartment"/>
      </w:pPr>
      <w:r w:rsidRPr="00110149">
        <w:t>НАЦІОНАЛЬНИЙ ТЕХНІЧНИЙ УНІВЕРСИТЕТ</w:t>
      </w:r>
      <w:r w:rsidRPr="00110149">
        <w:br/>
        <w:t>«ХАРКІВСЬКИЙ ПОЛІТЕХНІЧНИЙ ІНСТИТУТ»</w:t>
      </w:r>
    </w:p>
    <w:p w:rsidR="004275F6" w:rsidRPr="00110149" w:rsidRDefault="004275F6" w:rsidP="004275F6">
      <w:pPr>
        <w:pStyle w:val="CenterNormal"/>
        <w:rPr>
          <w:lang w:val="uk-UA"/>
        </w:rPr>
      </w:pPr>
    </w:p>
    <w:p w:rsidR="004275F6" w:rsidRPr="00110149" w:rsidRDefault="004275F6" w:rsidP="004275F6">
      <w:pPr>
        <w:pStyle w:val="02UniversityDepartment"/>
      </w:pPr>
      <w:r w:rsidRPr="00110149">
        <w:t xml:space="preserve">Кафедра «Програмна інженерія та </w:t>
      </w:r>
      <w:r w:rsidRPr="00110149">
        <w:br/>
        <w:t>інформаційні технології управління»</w:t>
      </w:r>
    </w:p>
    <w:p w:rsidR="004275F6" w:rsidRPr="00110149" w:rsidRDefault="004275F6" w:rsidP="004275F6">
      <w:pPr>
        <w:pStyle w:val="CenterNormal"/>
        <w:rPr>
          <w:lang w:val="uk-UA"/>
        </w:rPr>
      </w:pPr>
    </w:p>
    <w:p w:rsidR="004275F6" w:rsidRPr="00110149" w:rsidRDefault="004275F6" w:rsidP="004275F6">
      <w:pPr>
        <w:pStyle w:val="CenterNormal"/>
        <w:rPr>
          <w:lang w:val="uk-UA"/>
        </w:rPr>
      </w:pPr>
    </w:p>
    <w:p w:rsidR="004275F6" w:rsidRPr="00110149" w:rsidRDefault="004275F6" w:rsidP="004275F6">
      <w:pPr>
        <w:pStyle w:val="CenterNormal"/>
        <w:rPr>
          <w:lang w:val="uk-UA"/>
        </w:rPr>
      </w:pPr>
    </w:p>
    <w:p w:rsidR="004275F6" w:rsidRPr="00110149" w:rsidRDefault="004275F6" w:rsidP="004275F6">
      <w:pPr>
        <w:pStyle w:val="03ReportDiscipline"/>
      </w:pPr>
      <w:r w:rsidRPr="00110149">
        <w:t>ЗВІТ</w:t>
      </w:r>
    </w:p>
    <w:p w:rsidR="004275F6" w:rsidRPr="00ED6505" w:rsidRDefault="004275F6" w:rsidP="004275F6">
      <w:pPr>
        <w:pStyle w:val="CenterNormal"/>
        <w:rPr>
          <w:lang w:val="en-US"/>
        </w:rPr>
      </w:pPr>
      <w:r w:rsidRPr="00110149">
        <w:rPr>
          <w:lang w:val="uk-UA"/>
        </w:rPr>
        <w:t xml:space="preserve">з лабораторної роботи № </w:t>
      </w:r>
      <w:r w:rsidR="00ED6505">
        <w:rPr>
          <w:lang w:val="en-US"/>
        </w:rPr>
        <w:t>2</w:t>
      </w:r>
    </w:p>
    <w:p w:rsidR="004275F6" w:rsidRPr="00110149" w:rsidRDefault="004275F6" w:rsidP="004275F6">
      <w:pPr>
        <w:pStyle w:val="CenterNormal"/>
        <w:rPr>
          <w:lang w:val="uk-UA"/>
        </w:rPr>
      </w:pPr>
      <w:r w:rsidRPr="00110149">
        <w:rPr>
          <w:lang w:val="uk-UA"/>
        </w:rPr>
        <w:t>з дисципліни</w:t>
      </w:r>
    </w:p>
    <w:p w:rsidR="004275F6" w:rsidRPr="00110149" w:rsidRDefault="004275F6" w:rsidP="004275F6">
      <w:pPr>
        <w:pStyle w:val="03ReportDiscipline"/>
      </w:pPr>
      <w:r w:rsidRPr="00110149">
        <w:t>«</w:t>
      </w:r>
      <w:r>
        <w:t xml:space="preserve">Архітектура та проектування </w:t>
      </w:r>
      <w:r>
        <w:br/>
        <w:t>програмного забезпечення (частина 1)</w:t>
      </w:r>
      <w:r w:rsidRPr="00110149">
        <w:t>»</w:t>
      </w:r>
    </w:p>
    <w:p w:rsidR="004275F6" w:rsidRPr="00110149" w:rsidRDefault="004275F6" w:rsidP="004275F6">
      <w:pPr>
        <w:pStyle w:val="CenterNormal"/>
        <w:rPr>
          <w:lang w:val="uk-UA"/>
        </w:rPr>
      </w:pPr>
    </w:p>
    <w:p w:rsidR="004275F6" w:rsidRPr="00110149" w:rsidRDefault="004275F6" w:rsidP="004275F6">
      <w:pPr>
        <w:pStyle w:val="CenterNormal"/>
        <w:rPr>
          <w:lang w:val="uk-UA"/>
        </w:rPr>
      </w:pPr>
    </w:p>
    <w:p w:rsidR="004275F6" w:rsidRPr="00110149" w:rsidRDefault="004275F6" w:rsidP="004275F6">
      <w:pPr>
        <w:pStyle w:val="CenterNormal"/>
        <w:rPr>
          <w:lang w:val="uk-UA"/>
        </w:rPr>
      </w:pPr>
    </w:p>
    <w:p w:rsidR="004275F6" w:rsidRPr="00110149" w:rsidRDefault="004275F6" w:rsidP="004275F6">
      <w:pPr>
        <w:pStyle w:val="04ExecutedChecked"/>
        <w:rPr>
          <w:lang w:val="uk-UA"/>
        </w:rPr>
      </w:pPr>
      <w:r w:rsidRPr="00110149">
        <w:rPr>
          <w:lang w:val="uk-UA"/>
        </w:rPr>
        <w:t>ВИКОНАВ</w:t>
      </w:r>
    </w:p>
    <w:p w:rsidR="004275F6" w:rsidRPr="004275F6" w:rsidRDefault="004275F6" w:rsidP="004275F6">
      <w:pPr>
        <w:pStyle w:val="05StudentPosition"/>
        <w:rPr>
          <w:lang w:val="uk-UA"/>
        </w:rPr>
      </w:pPr>
      <w:r w:rsidRPr="00110149">
        <w:rPr>
          <w:lang w:val="uk-UA"/>
        </w:rPr>
        <w:t>Студент групи КН-</w:t>
      </w:r>
      <w:r>
        <w:rPr>
          <w:lang w:val="uk-UA"/>
        </w:rPr>
        <w:t>218</w:t>
      </w:r>
      <w:r w:rsidR="00305EAE">
        <w:rPr>
          <w:lang w:val="uk-UA"/>
        </w:rPr>
        <w:t>в</w:t>
      </w:r>
    </w:p>
    <w:p w:rsidR="004275F6" w:rsidRPr="00110149" w:rsidRDefault="00305EAE" w:rsidP="004275F6">
      <w:pPr>
        <w:pStyle w:val="06NameStudTeacher"/>
        <w:rPr>
          <w:lang w:val="uk-UA"/>
        </w:rPr>
      </w:pPr>
      <w:r>
        <w:rPr>
          <w:lang w:val="uk-UA"/>
        </w:rPr>
        <w:t>Едуард РУДЯ</w:t>
      </w:r>
    </w:p>
    <w:p w:rsidR="004275F6" w:rsidRPr="00110149" w:rsidRDefault="004275F6" w:rsidP="00B3469B">
      <w:pPr>
        <w:pStyle w:val="CenterNormal"/>
        <w:rPr>
          <w:lang w:val="uk-UA"/>
        </w:rPr>
      </w:pPr>
    </w:p>
    <w:p w:rsidR="004275F6" w:rsidRPr="00110149" w:rsidRDefault="004275F6" w:rsidP="00B3469B">
      <w:pPr>
        <w:pStyle w:val="04ExecutedChecked"/>
        <w:rPr>
          <w:lang w:val="uk-UA"/>
        </w:rPr>
      </w:pPr>
      <w:r w:rsidRPr="00110149">
        <w:rPr>
          <w:lang w:val="uk-UA"/>
        </w:rPr>
        <w:t>ПЕРЕВІРИВ</w:t>
      </w:r>
    </w:p>
    <w:p w:rsidR="004275F6" w:rsidRPr="00110149" w:rsidRDefault="0038444C" w:rsidP="00B3469B">
      <w:pPr>
        <w:pStyle w:val="05StudentPosition"/>
        <w:rPr>
          <w:lang w:val="uk-UA"/>
        </w:rPr>
      </w:pPr>
      <w:r>
        <w:rPr>
          <w:lang w:val="uk-UA"/>
        </w:rPr>
        <w:t>Асистент</w:t>
      </w:r>
      <w:r w:rsidR="004275F6" w:rsidRPr="00110149">
        <w:rPr>
          <w:lang w:val="uk-UA"/>
        </w:rPr>
        <w:t xml:space="preserve"> каф. ПІІТУ </w:t>
      </w:r>
    </w:p>
    <w:p w:rsidR="004275F6" w:rsidRPr="0038444C" w:rsidRDefault="0038444C" w:rsidP="00B3469B">
      <w:pPr>
        <w:pStyle w:val="06NameStudTeacher"/>
        <w:rPr>
          <w:lang w:val="uk-UA"/>
        </w:rPr>
      </w:pPr>
      <w:r>
        <w:rPr>
          <w:lang w:val="uk-UA"/>
        </w:rPr>
        <w:t>Альона СУПРУН</w:t>
      </w:r>
    </w:p>
    <w:p w:rsidR="004275F6" w:rsidRPr="00110149" w:rsidRDefault="004275F6" w:rsidP="00B3469B">
      <w:pPr>
        <w:pStyle w:val="CenterNormal"/>
        <w:rPr>
          <w:lang w:val="uk-UA"/>
        </w:rPr>
      </w:pPr>
    </w:p>
    <w:p w:rsidR="004275F6" w:rsidRPr="00110149" w:rsidRDefault="004275F6" w:rsidP="00B3469B">
      <w:pPr>
        <w:pStyle w:val="CenterNormal"/>
        <w:rPr>
          <w:lang w:val="uk-UA"/>
        </w:rPr>
      </w:pPr>
    </w:p>
    <w:p w:rsidR="004275F6" w:rsidRPr="00110149" w:rsidRDefault="004275F6" w:rsidP="00B3469B">
      <w:pPr>
        <w:pStyle w:val="CenterNormal"/>
        <w:rPr>
          <w:lang w:val="uk-UA"/>
        </w:rPr>
      </w:pPr>
    </w:p>
    <w:p w:rsidR="004275F6" w:rsidRPr="00110149" w:rsidRDefault="004275F6" w:rsidP="00B3469B">
      <w:pPr>
        <w:pStyle w:val="CenterNormal"/>
        <w:rPr>
          <w:lang w:val="uk-UA"/>
        </w:rPr>
      </w:pPr>
    </w:p>
    <w:p w:rsidR="004275F6" w:rsidRPr="00305EAE" w:rsidRDefault="004275F6" w:rsidP="00B3469B">
      <w:pPr>
        <w:pStyle w:val="07SityYear"/>
        <w:rPr>
          <w:lang w:val="uk-UA"/>
        </w:rPr>
      </w:pPr>
      <w:r w:rsidRPr="00305EAE">
        <w:rPr>
          <w:lang w:val="uk-UA"/>
        </w:rPr>
        <w:t>Харків 2020</w:t>
      </w:r>
    </w:p>
    <w:p w:rsidR="004275F6" w:rsidRPr="002B1186" w:rsidRDefault="00651B80" w:rsidP="00B3469B">
      <w:pPr>
        <w:pStyle w:val="08LabsTopic"/>
        <w:rPr>
          <w:szCs w:val="28"/>
        </w:rPr>
      </w:pPr>
      <w:r w:rsidRPr="00305EAE">
        <w:rPr>
          <w:lang w:val="uk-UA"/>
        </w:rPr>
        <w:lastRenderedPageBreak/>
        <w:t xml:space="preserve">Дослідження процесу </w:t>
      </w:r>
      <w:r w:rsidR="002B1186">
        <w:rPr>
          <w:lang w:val="uk-UA"/>
        </w:rPr>
        <w:t xml:space="preserve">СТВОРЕННЯ </w:t>
      </w:r>
      <w:r w:rsidR="002B1186">
        <w:rPr>
          <w:lang w:val="en-US"/>
        </w:rPr>
        <w:t>UML</w:t>
      </w:r>
      <w:r w:rsidR="002B1186">
        <w:rPr>
          <w:lang w:val="uk-UA"/>
        </w:rPr>
        <w:t xml:space="preserve"> ДІАГРАМ ЗА ДОПОМОГОЮ</w:t>
      </w:r>
      <w:r w:rsidRPr="00305EAE">
        <w:rPr>
          <w:lang w:val="uk-UA"/>
        </w:rPr>
        <w:t xml:space="preserve"> </w:t>
      </w:r>
      <w:r w:rsidRPr="00651B80">
        <w:t>Enterprise</w:t>
      </w:r>
      <w:r w:rsidRPr="00305EAE">
        <w:rPr>
          <w:lang w:val="uk-UA"/>
        </w:rPr>
        <w:t xml:space="preserve"> </w:t>
      </w:r>
      <w:r w:rsidRPr="00651B80">
        <w:t>Architect</w:t>
      </w:r>
    </w:p>
    <w:p w:rsidR="004275F6" w:rsidRPr="00110149" w:rsidRDefault="004275F6" w:rsidP="00B3469B">
      <w:pPr>
        <w:rPr>
          <w:lang w:val="uk-UA"/>
        </w:rPr>
      </w:pPr>
    </w:p>
    <w:p w:rsidR="004275F6" w:rsidRPr="002B1186" w:rsidRDefault="004275F6" w:rsidP="00B3469B">
      <w:pPr>
        <w:pStyle w:val="09Headerofreportpart"/>
        <w:rPr>
          <w:lang w:val="uk-UA"/>
        </w:rPr>
      </w:pPr>
      <w:r w:rsidRPr="002B1186">
        <w:rPr>
          <w:lang w:val="uk-UA"/>
        </w:rPr>
        <w:t>Мета</w:t>
      </w:r>
    </w:p>
    <w:p w:rsidR="004275F6" w:rsidRPr="00110149" w:rsidRDefault="004275F6" w:rsidP="008B33E7">
      <w:pPr>
        <w:pStyle w:val="a6"/>
      </w:pPr>
      <w:r w:rsidRPr="00110149">
        <w:t xml:space="preserve">Набути навички </w:t>
      </w:r>
      <w:r w:rsidR="00F11DF3">
        <w:t xml:space="preserve">створення </w:t>
      </w:r>
      <w:r w:rsidR="00F11DF3">
        <w:rPr>
          <w:lang w:val="en-US"/>
        </w:rPr>
        <w:t>UML</w:t>
      </w:r>
      <w:r w:rsidR="00F11DF3" w:rsidRPr="00F11DF3">
        <w:t xml:space="preserve"> </w:t>
      </w:r>
      <w:r w:rsidR="00F11DF3">
        <w:t xml:space="preserve">діаграм в </w:t>
      </w:r>
      <w:r w:rsidR="00651B80">
        <w:rPr>
          <w:lang w:val="en-US"/>
        </w:rPr>
        <w:t>Enterprise</w:t>
      </w:r>
      <w:r w:rsidR="00651B80" w:rsidRPr="00305EAE">
        <w:t xml:space="preserve"> </w:t>
      </w:r>
      <w:r w:rsidR="00651B80">
        <w:rPr>
          <w:lang w:val="en-US"/>
        </w:rPr>
        <w:t>Architect</w:t>
      </w:r>
      <w:r w:rsidR="00F11DF3">
        <w:t>.</w:t>
      </w:r>
    </w:p>
    <w:p w:rsidR="004275F6" w:rsidRPr="00110149" w:rsidRDefault="004275F6" w:rsidP="008B33E7">
      <w:pPr>
        <w:pStyle w:val="a6"/>
      </w:pPr>
    </w:p>
    <w:p w:rsidR="004275F6" w:rsidRPr="00A64587" w:rsidRDefault="004275F6" w:rsidP="00E75EAD">
      <w:pPr>
        <w:pStyle w:val="09Headerofreportpart"/>
        <w:rPr>
          <w:lang w:val="ru-RU"/>
        </w:rPr>
      </w:pPr>
      <w:proofErr w:type="spellStart"/>
      <w:r w:rsidRPr="00A64587">
        <w:rPr>
          <w:lang w:val="ru-RU"/>
        </w:rPr>
        <w:t>Завдання</w:t>
      </w:r>
      <w:proofErr w:type="spellEnd"/>
      <w:r w:rsidRPr="00A64587">
        <w:rPr>
          <w:lang w:val="ru-RU"/>
        </w:rPr>
        <w:t xml:space="preserve"> </w:t>
      </w:r>
      <w:proofErr w:type="spellStart"/>
      <w:r w:rsidRPr="00A64587">
        <w:rPr>
          <w:lang w:val="ru-RU"/>
        </w:rPr>
        <w:t>роботи</w:t>
      </w:r>
      <w:proofErr w:type="spellEnd"/>
    </w:p>
    <w:p w:rsidR="00651B80" w:rsidRPr="00651B80" w:rsidRDefault="00663BCD" w:rsidP="008B33E7">
      <w:pPr>
        <w:pStyle w:val="a6"/>
      </w:pPr>
      <w:r w:rsidRPr="00663BCD">
        <w:rPr>
          <w:b/>
        </w:rPr>
        <w:t>Завдання 1.</w:t>
      </w:r>
      <w:r>
        <w:t xml:space="preserve"> </w:t>
      </w:r>
      <w:r w:rsidR="008B33E7">
        <w:t xml:space="preserve">Додати до проекту лабораторної роботи </w:t>
      </w:r>
      <w:r w:rsidR="008B33E7">
        <w:rPr>
          <w:lang w:val="en-US"/>
        </w:rPr>
        <w:t>UML</w:t>
      </w:r>
      <w:r w:rsidR="00AE722E">
        <w:t xml:space="preserve"> діаграму </w:t>
      </w:r>
      <w:r w:rsidR="008B33E7">
        <w:t>використання</w:t>
      </w:r>
      <w:r w:rsidR="00651B80" w:rsidRPr="00651B80">
        <w:t>.</w:t>
      </w:r>
    </w:p>
    <w:p w:rsidR="004275F6" w:rsidRDefault="00663BCD" w:rsidP="004275F6">
      <w:pPr>
        <w:rPr>
          <w:lang w:val="uk-UA"/>
        </w:rPr>
      </w:pPr>
      <w:r>
        <w:rPr>
          <w:szCs w:val="28"/>
          <w:lang w:val="uk-UA"/>
        </w:rPr>
        <w:t xml:space="preserve">Виконання. </w:t>
      </w:r>
      <w:r w:rsidR="008B33E7">
        <w:rPr>
          <w:szCs w:val="28"/>
          <w:lang w:val="uk-UA"/>
        </w:rPr>
        <w:t xml:space="preserve">Створена </w:t>
      </w:r>
      <w:r w:rsidR="008B33E7">
        <w:rPr>
          <w:szCs w:val="28"/>
          <w:lang w:val="en-US"/>
        </w:rPr>
        <w:t>UML</w:t>
      </w:r>
      <w:r w:rsidR="008B33E7">
        <w:rPr>
          <w:szCs w:val="28"/>
          <w:lang w:val="uk-UA"/>
        </w:rPr>
        <w:t xml:space="preserve"> діаграма використання</w:t>
      </w:r>
      <w:r w:rsidR="00254B4A">
        <w:rPr>
          <w:lang w:val="uk-UA"/>
        </w:rPr>
        <w:t xml:space="preserve"> </w:t>
      </w:r>
      <w:r w:rsidR="008B33E7">
        <w:rPr>
          <w:lang w:val="uk-UA"/>
        </w:rPr>
        <w:t>(рис. 1</w:t>
      </w:r>
      <w:r w:rsidR="00254B4A">
        <w:rPr>
          <w:lang w:val="uk-UA"/>
        </w:rPr>
        <w:t>).</w:t>
      </w:r>
    </w:p>
    <w:p w:rsidR="00F77897" w:rsidRPr="00F77897" w:rsidRDefault="00F77897" w:rsidP="004275F6">
      <w:pPr>
        <w:rPr>
          <w:szCs w:val="28"/>
          <w:lang w:val="uk-UA"/>
        </w:rPr>
      </w:pPr>
    </w:p>
    <w:p w:rsidR="00305EAE" w:rsidRDefault="008B33E7" w:rsidP="00A64587">
      <w:pPr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953961" cy="444477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" t="1805"/>
                    <a:stretch/>
                  </pic:blipFill>
                  <pic:spPr bwMode="auto">
                    <a:xfrm>
                      <a:off x="0" y="0"/>
                      <a:ext cx="3953583" cy="444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587" w:rsidRDefault="00A64587" w:rsidP="00A64587">
      <w:pPr>
        <w:ind w:firstLine="0"/>
        <w:jc w:val="center"/>
        <w:rPr>
          <w:lang w:val="en-US" w:eastAsia="ru-RU"/>
        </w:rPr>
      </w:pPr>
    </w:p>
    <w:p w:rsidR="00AE36B1" w:rsidRPr="001D5DB9" w:rsidRDefault="00AE36B1" w:rsidP="00A64587">
      <w:pPr>
        <w:pStyle w:val="10PictureFormula"/>
        <w:spacing w:after="0"/>
        <w:rPr>
          <w:lang w:val="en-US"/>
        </w:rPr>
      </w:pPr>
      <w:r>
        <w:rPr>
          <w:lang w:val="uk-UA"/>
        </w:rPr>
        <w:t>Рисунок</w:t>
      </w:r>
      <w:r w:rsidRPr="00653C19">
        <w:rPr>
          <w:lang w:val="en-US"/>
        </w:rPr>
        <w:t xml:space="preserve"> 1 – </w:t>
      </w:r>
      <w:r w:rsidR="008B33E7">
        <w:rPr>
          <w:lang w:val="uk-UA"/>
        </w:rPr>
        <w:t>Діаграма використання</w:t>
      </w:r>
    </w:p>
    <w:p w:rsidR="00305EAE" w:rsidRDefault="00305EAE" w:rsidP="00A64587">
      <w:pPr>
        <w:ind w:firstLine="0"/>
        <w:jc w:val="center"/>
        <w:rPr>
          <w:noProof/>
          <w:lang w:val="en-US" w:eastAsia="ru-RU"/>
        </w:rPr>
      </w:pPr>
    </w:p>
    <w:p w:rsidR="00A64587" w:rsidRPr="00A64587" w:rsidRDefault="00A64587" w:rsidP="00A64587">
      <w:pPr>
        <w:ind w:firstLine="0"/>
        <w:jc w:val="center"/>
        <w:rPr>
          <w:noProof/>
          <w:lang w:val="en-US" w:eastAsia="ru-RU"/>
        </w:rPr>
      </w:pPr>
    </w:p>
    <w:p w:rsidR="00663BCD" w:rsidRPr="00651B80" w:rsidRDefault="00760D94" w:rsidP="008B33E7">
      <w:pPr>
        <w:pStyle w:val="a6"/>
      </w:pPr>
      <w:r w:rsidRPr="00760D94">
        <w:rPr>
          <w:b/>
        </w:rPr>
        <w:lastRenderedPageBreak/>
        <w:t>Завдання 2.</w:t>
      </w:r>
      <w:r>
        <w:t xml:space="preserve"> </w:t>
      </w:r>
      <w:r w:rsidR="00AE722E">
        <w:t xml:space="preserve">Додати до проекту лабораторної роботи </w:t>
      </w:r>
      <w:r w:rsidR="00AE722E">
        <w:rPr>
          <w:lang w:val="en-US"/>
        </w:rPr>
        <w:t>UML</w:t>
      </w:r>
      <w:r w:rsidR="00AE722E">
        <w:t xml:space="preserve"> діаграму класів</w:t>
      </w:r>
      <w:r w:rsidR="00AE722E" w:rsidRPr="00651B80">
        <w:t>.</w:t>
      </w:r>
    </w:p>
    <w:p w:rsidR="004F5913" w:rsidRPr="003005B0" w:rsidRDefault="00760D94" w:rsidP="00AE722E">
      <w:pPr>
        <w:rPr>
          <w:lang w:val="uk-UA"/>
        </w:rPr>
      </w:pPr>
      <w:r>
        <w:rPr>
          <w:lang w:val="uk-UA"/>
        </w:rPr>
        <w:t xml:space="preserve">Виконання. </w:t>
      </w:r>
      <w:r w:rsidR="00AE722E">
        <w:rPr>
          <w:szCs w:val="28"/>
          <w:lang w:val="uk-UA"/>
        </w:rPr>
        <w:t xml:space="preserve">Створена </w:t>
      </w:r>
      <w:r w:rsidR="00AE722E">
        <w:rPr>
          <w:szCs w:val="28"/>
          <w:lang w:val="en-US"/>
        </w:rPr>
        <w:t>UML</w:t>
      </w:r>
      <w:r w:rsidR="00AE722E">
        <w:rPr>
          <w:szCs w:val="28"/>
          <w:lang w:val="uk-UA"/>
        </w:rPr>
        <w:t xml:space="preserve"> діаграма </w:t>
      </w:r>
      <w:r w:rsidR="00AE722E">
        <w:rPr>
          <w:szCs w:val="28"/>
          <w:lang w:val="uk-UA"/>
        </w:rPr>
        <w:t>класів</w:t>
      </w:r>
      <w:r w:rsidR="00AE722E">
        <w:rPr>
          <w:lang w:val="uk-UA"/>
        </w:rPr>
        <w:t xml:space="preserve"> (рис. </w:t>
      </w:r>
      <w:r w:rsidR="00AE722E">
        <w:rPr>
          <w:lang w:val="uk-UA"/>
        </w:rPr>
        <w:t>2</w:t>
      </w:r>
      <w:r w:rsidR="00AE722E">
        <w:rPr>
          <w:lang w:val="uk-UA"/>
        </w:rPr>
        <w:t>).</w:t>
      </w:r>
    </w:p>
    <w:p w:rsidR="003005B0" w:rsidRPr="003005B0" w:rsidRDefault="003005B0" w:rsidP="004F5913">
      <w:pPr>
        <w:rPr>
          <w:lang w:val="uk-UA"/>
        </w:rPr>
      </w:pPr>
    </w:p>
    <w:p w:rsidR="006839FD" w:rsidRDefault="00AE722E" w:rsidP="00A64587">
      <w:pPr>
        <w:ind w:firstLine="0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78449" cy="3224408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04" cy="32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87" w:rsidRPr="00A64587" w:rsidRDefault="00A64587" w:rsidP="00A64587">
      <w:pPr>
        <w:ind w:firstLine="0"/>
        <w:jc w:val="center"/>
        <w:rPr>
          <w:noProof/>
          <w:lang w:val="en-US"/>
        </w:rPr>
      </w:pPr>
    </w:p>
    <w:p w:rsidR="004F5913" w:rsidRDefault="004F5913" w:rsidP="00A64587">
      <w:pPr>
        <w:pStyle w:val="10PictureFormula"/>
        <w:spacing w:after="0"/>
        <w:rPr>
          <w:lang w:val="en-US"/>
        </w:rPr>
      </w:pPr>
      <w:r>
        <w:rPr>
          <w:lang w:val="uk-UA"/>
        </w:rPr>
        <w:t>Рисунок</w:t>
      </w:r>
      <w:r w:rsidRPr="00ED6505">
        <w:rPr>
          <w:lang w:val="en-US"/>
        </w:rPr>
        <w:t xml:space="preserve"> </w:t>
      </w:r>
      <w:r w:rsidR="00AE722E">
        <w:rPr>
          <w:lang w:val="uk-UA"/>
        </w:rPr>
        <w:t>2</w:t>
      </w:r>
      <w:r w:rsidRPr="00ED6505">
        <w:rPr>
          <w:lang w:val="en-US"/>
        </w:rPr>
        <w:t xml:space="preserve"> – </w:t>
      </w:r>
      <w:r w:rsidR="00AE722E">
        <w:rPr>
          <w:lang w:val="uk-UA"/>
        </w:rPr>
        <w:t>Діаграма класів</w:t>
      </w:r>
    </w:p>
    <w:p w:rsidR="00A64587" w:rsidRDefault="00A64587" w:rsidP="00AE722E">
      <w:pPr>
        <w:ind w:firstLine="0"/>
        <w:rPr>
          <w:lang w:val="uk-UA"/>
        </w:rPr>
      </w:pPr>
    </w:p>
    <w:p w:rsidR="003769AC" w:rsidRDefault="003769AC" w:rsidP="00AE722E">
      <w:pPr>
        <w:ind w:firstLine="0"/>
        <w:rPr>
          <w:lang w:val="uk-UA"/>
        </w:rPr>
      </w:pPr>
    </w:p>
    <w:p w:rsidR="003769AC" w:rsidRDefault="003769AC" w:rsidP="00AE722E">
      <w:pPr>
        <w:ind w:firstLine="0"/>
        <w:rPr>
          <w:lang w:val="uk-UA"/>
        </w:rPr>
      </w:pPr>
    </w:p>
    <w:p w:rsidR="003769AC" w:rsidRDefault="003769AC" w:rsidP="00AE722E">
      <w:pPr>
        <w:ind w:firstLine="0"/>
        <w:rPr>
          <w:lang w:val="uk-UA"/>
        </w:rPr>
      </w:pPr>
    </w:p>
    <w:p w:rsidR="003769AC" w:rsidRDefault="003769AC" w:rsidP="00AE722E">
      <w:pPr>
        <w:ind w:firstLine="0"/>
        <w:rPr>
          <w:lang w:val="uk-UA"/>
        </w:rPr>
      </w:pPr>
    </w:p>
    <w:p w:rsidR="003769AC" w:rsidRDefault="003769AC" w:rsidP="00AE722E">
      <w:pPr>
        <w:ind w:firstLine="0"/>
        <w:rPr>
          <w:lang w:val="uk-UA"/>
        </w:rPr>
      </w:pPr>
    </w:p>
    <w:p w:rsidR="003769AC" w:rsidRDefault="003769AC" w:rsidP="00AE722E">
      <w:pPr>
        <w:ind w:firstLine="0"/>
        <w:rPr>
          <w:lang w:val="uk-UA"/>
        </w:rPr>
      </w:pPr>
    </w:p>
    <w:p w:rsidR="003769AC" w:rsidRDefault="003769AC" w:rsidP="00AE722E">
      <w:pPr>
        <w:ind w:firstLine="0"/>
        <w:rPr>
          <w:lang w:val="uk-UA"/>
        </w:rPr>
      </w:pPr>
    </w:p>
    <w:p w:rsidR="003769AC" w:rsidRDefault="003769AC" w:rsidP="00AE722E">
      <w:pPr>
        <w:ind w:firstLine="0"/>
        <w:rPr>
          <w:lang w:val="uk-UA"/>
        </w:rPr>
      </w:pPr>
    </w:p>
    <w:p w:rsidR="003769AC" w:rsidRDefault="003769AC" w:rsidP="00AE722E">
      <w:pPr>
        <w:ind w:firstLine="0"/>
        <w:rPr>
          <w:lang w:val="uk-UA"/>
        </w:rPr>
      </w:pPr>
    </w:p>
    <w:p w:rsidR="003769AC" w:rsidRDefault="003769AC" w:rsidP="00AE722E">
      <w:pPr>
        <w:ind w:firstLine="0"/>
        <w:rPr>
          <w:lang w:val="uk-UA"/>
        </w:rPr>
      </w:pPr>
    </w:p>
    <w:p w:rsidR="003769AC" w:rsidRPr="00AE722E" w:rsidRDefault="003769AC" w:rsidP="00AE722E">
      <w:pPr>
        <w:ind w:firstLine="0"/>
        <w:rPr>
          <w:lang w:val="uk-UA"/>
        </w:rPr>
      </w:pPr>
    </w:p>
    <w:p w:rsidR="00A12194" w:rsidRDefault="00A12194" w:rsidP="0099678C">
      <w:pPr>
        <w:rPr>
          <w:lang w:val="uk-UA"/>
        </w:rPr>
      </w:pPr>
      <w:r w:rsidRPr="00A12194">
        <w:rPr>
          <w:b/>
          <w:lang w:val="uk-UA"/>
        </w:rPr>
        <w:lastRenderedPageBreak/>
        <w:t>Завдання 3.</w:t>
      </w:r>
      <w:r>
        <w:rPr>
          <w:b/>
          <w:lang w:val="uk-UA"/>
        </w:rPr>
        <w:t xml:space="preserve"> </w:t>
      </w:r>
      <w:proofErr w:type="spellStart"/>
      <w:r w:rsidR="00AE722E">
        <w:t>Додати</w:t>
      </w:r>
      <w:proofErr w:type="spellEnd"/>
      <w:r w:rsidR="00AE722E">
        <w:t xml:space="preserve"> до проекту </w:t>
      </w:r>
      <w:proofErr w:type="spellStart"/>
      <w:r w:rsidR="00AE722E">
        <w:t>лабораторної</w:t>
      </w:r>
      <w:proofErr w:type="spellEnd"/>
      <w:r w:rsidR="00AE722E">
        <w:t xml:space="preserve"> </w:t>
      </w:r>
      <w:proofErr w:type="spellStart"/>
      <w:r w:rsidR="00AE722E">
        <w:t>роботи</w:t>
      </w:r>
      <w:proofErr w:type="spellEnd"/>
      <w:r w:rsidR="00AE722E">
        <w:t xml:space="preserve"> </w:t>
      </w:r>
      <w:r w:rsidR="00AE722E">
        <w:rPr>
          <w:lang w:val="en-US"/>
        </w:rPr>
        <w:t>UML</w:t>
      </w:r>
      <w:r w:rsidR="00AE722E">
        <w:t xml:space="preserve"> </w:t>
      </w:r>
      <w:proofErr w:type="spellStart"/>
      <w:r w:rsidR="00AE722E">
        <w:t>діаграм</w:t>
      </w:r>
      <w:proofErr w:type="spellEnd"/>
      <w:r w:rsidR="00AE722E">
        <w:rPr>
          <w:lang w:val="uk-UA"/>
        </w:rPr>
        <w:t>и</w:t>
      </w:r>
      <w:r w:rsidR="00AE722E">
        <w:t xml:space="preserve"> </w:t>
      </w:r>
      <w:proofErr w:type="gramStart"/>
      <w:r w:rsidR="00AE722E">
        <w:rPr>
          <w:lang w:val="uk-UA"/>
        </w:rPr>
        <w:t>посл</w:t>
      </w:r>
      <w:proofErr w:type="gramEnd"/>
      <w:r w:rsidR="00AE722E">
        <w:rPr>
          <w:lang w:val="uk-UA"/>
        </w:rPr>
        <w:t>ідовності</w:t>
      </w:r>
      <w:r w:rsidR="00AE722E" w:rsidRPr="00651B80">
        <w:t>.</w:t>
      </w:r>
    </w:p>
    <w:p w:rsidR="00AE722E" w:rsidRPr="003005B0" w:rsidRDefault="00A12194" w:rsidP="00AE722E">
      <w:pPr>
        <w:rPr>
          <w:lang w:val="uk-UA"/>
        </w:rPr>
      </w:pPr>
      <w:r>
        <w:rPr>
          <w:lang w:val="uk-UA"/>
        </w:rPr>
        <w:t xml:space="preserve">Виконання. </w:t>
      </w:r>
      <w:r w:rsidR="00AE722E">
        <w:rPr>
          <w:szCs w:val="28"/>
          <w:lang w:val="uk-UA"/>
        </w:rPr>
        <w:t>Створені</w:t>
      </w:r>
      <w:r w:rsidR="00AE722E">
        <w:rPr>
          <w:szCs w:val="28"/>
          <w:lang w:val="uk-UA"/>
        </w:rPr>
        <w:t xml:space="preserve"> </w:t>
      </w:r>
      <w:r w:rsidR="00AE722E">
        <w:rPr>
          <w:szCs w:val="28"/>
          <w:lang w:val="en-US"/>
        </w:rPr>
        <w:t>UML</w:t>
      </w:r>
      <w:r w:rsidR="00AE722E">
        <w:rPr>
          <w:szCs w:val="28"/>
          <w:lang w:val="uk-UA"/>
        </w:rPr>
        <w:t xml:space="preserve"> діаграми</w:t>
      </w:r>
      <w:r w:rsidR="00AE722E">
        <w:rPr>
          <w:szCs w:val="28"/>
          <w:lang w:val="uk-UA"/>
        </w:rPr>
        <w:t xml:space="preserve"> </w:t>
      </w:r>
      <w:r w:rsidR="00AE722E">
        <w:rPr>
          <w:szCs w:val="28"/>
          <w:lang w:val="uk-UA"/>
        </w:rPr>
        <w:t>послідовності</w:t>
      </w:r>
      <w:r w:rsidR="00AE722E">
        <w:rPr>
          <w:lang w:val="uk-UA"/>
        </w:rPr>
        <w:t xml:space="preserve"> (рис. </w:t>
      </w:r>
      <w:r w:rsidR="00AE722E">
        <w:rPr>
          <w:lang w:val="uk-UA"/>
        </w:rPr>
        <w:t>3,4</w:t>
      </w:r>
      <w:r w:rsidR="00AE722E">
        <w:rPr>
          <w:lang w:val="uk-UA"/>
        </w:rPr>
        <w:t>).</w:t>
      </w:r>
    </w:p>
    <w:p w:rsidR="00A12194" w:rsidRDefault="00A12194" w:rsidP="0099678C">
      <w:pPr>
        <w:rPr>
          <w:lang w:val="uk-UA"/>
        </w:rPr>
      </w:pPr>
    </w:p>
    <w:p w:rsidR="00AE722E" w:rsidRDefault="00AE722E" w:rsidP="003769AC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76514" cy="380867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949" cy="38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AC" w:rsidRDefault="003769AC" w:rsidP="003769AC">
      <w:pPr>
        <w:ind w:firstLine="0"/>
        <w:jc w:val="center"/>
        <w:rPr>
          <w:lang w:val="uk-UA"/>
        </w:rPr>
      </w:pPr>
    </w:p>
    <w:p w:rsidR="003769AC" w:rsidRDefault="003769AC" w:rsidP="003769AC">
      <w:pPr>
        <w:pStyle w:val="10PictureFormula"/>
        <w:spacing w:after="0"/>
        <w:rPr>
          <w:lang w:val="en-US"/>
        </w:rPr>
      </w:pPr>
      <w:r>
        <w:rPr>
          <w:lang w:val="uk-UA"/>
        </w:rPr>
        <w:t>Рисунок</w:t>
      </w:r>
      <w:r w:rsidRPr="00ED6505">
        <w:rPr>
          <w:lang w:val="en-US"/>
        </w:rPr>
        <w:t xml:space="preserve"> </w:t>
      </w:r>
      <w:r>
        <w:rPr>
          <w:lang w:val="uk-UA"/>
        </w:rPr>
        <w:t>3</w:t>
      </w:r>
      <w:r w:rsidRPr="00ED6505">
        <w:rPr>
          <w:lang w:val="en-US"/>
        </w:rPr>
        <w:t xml:space="preserve"> – </w:t>
      </w:r>
      <w:r>
        <w:rPr>
          <w:lang w:val="uk-UA"/>
        </w:rPr>
        <w:t xml:space="preserve">Діаграма </w:t>
      </w:r>
      <w:r>
        <w:rPr>
          <w:lang w:val="uk-UA"/>
        </w:rPr>
        <w:t>послідовності</w:t>
      </w:r>
    </w:p>
    <w:p w:rsidR="003769AC" w:rsidRDefault="003769AC" w:rsidP="003769AC">
      <w:pPr>
        <w:ind w:firstLine="0"/>
        <w:jc w:val="center"/>
        <w:rPr>
          <w:lang w:val="uk-UA"/>
        </w:rPr>
      </w:pPr>
    </w:p>
    <w:p w:rsidR="00AE722E" w:rsidRDefault="00AE722E" w:rsidP="00AE722E">
      <w:pPr>
        <w:ind w:firstLine="0"/>
        <w:rPr>
          <w:lang w:val="uk-UA"/>
        </w:rPr>
      </w:pPr>
    </w:p>
    <w:p w:rsidR="00AE722E" w:rsidRDefault="00AE722E" w:rsidP="003769AC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90206" cy="4718909"/>
            <wp:effectExtent l="0" t="0" r="127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32" cy="47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87" w:rsidRPr="00AE722E" w:rsidRDefault="00A64587" w:rsidP="00A64587">
      <w:pPr>
        <w:ind w:firstLine="0"/>
        <w:jc w:val="center"/>
        <w:rPr>
          <w:noProof/>
        </w:rPr>
      </w:pPr>
    </w:p>
    <w:p w:rsidR="003769AC" w:rsidRDefault="003769AC" w:rsidP="003769AC">
      <w:pPr>
        <w:pStyle w:val="10PictureFormula"/>
        <w:spacing w:after="0"/>
        <w:rPr>
          <w:lang w:val="en-US"/>
        </w:rPr>
      </w:pPr>
      <w:r>
        <w:rPr>
          <w:lang w:val="uk-UA"/>
        </w:rPr>
        <w:t>Рисунок</w:t>
      </w:r>
      <w:r w:rsidRPr="00ED6505">
        <w:rPr>
          <w:lang w:val="en-US"/>
        </w:rPr>
        <w:t xml:space="preserve"> </w:t>
      </w:r>
      <w:r>
        <w:rPr>
          <w:lang w:val="uk-UA"/>
        </w:rPr>
        <w:t>4</w:t>
      </w:r>
      <w:r w:rsidRPr="00ED6505">
        <w:rPr>
          <w:lang w:val="en-US"/>
        </w:rPr>
        <w:t xml:space="preserve"> – </w:t>
      </w:r>
      <w:r>
        <w:rPr>
          <w:lang w:val="uk-UA"/>
        </w:rPr>
        <w:t>Діаграма послідовності</w:t>
      </w:r>
    </w:p>
    <w:p w:rsidR="00A64587" w:rsidRDefault="00A64587" w:rsidP="00A64587">
      <w:pPr>
        <w:rPr>
          <w:lang w:val="uk-UA"/>
        </w:rPr>
      </w:pPr>
    </w:p>
    <w:p w:rsidR="009A3AF3" w:rsidRDefault="009A3AF3" w:rsidP="009A3AF3">
      <w:pPr>
        <w:rPr>
          <w:lang w:val="uk-UA"/>
        </w:rPr>
      </w:pPr>
      <w:r>
        <w:rPr>
          <w:b/>
          <w:lang w:val="uk-UA"/>
        </w:rPr>
        <w:t>Завдання 4</w:t>
      </w:r>
      <w:r w:rsidRPr="00A12194">
        <w:rPr>
          <w:b/>
          <w:lang w:val="uk-UA"/>
        </w:rPr>
        <w:t>.</w:t>
      </w:r>
      <w:r>
        <w:rPr>
          <w:b/>
          <w:lang w:val="uk-UA"/>
        </w:rP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gramStart"/>
      <w:r>
        <w:t>до</w:t>
      </w:r>
      <w:proofErr w:type="gramEnd"/>
      <w:r>
        <w:t xml:space="preserve"> проекту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r>
        <w:rPr>
          <w:lang w:val="en-US"/>
        </w:rPr>
        <w:t>UML</w:t>
      </w:r>
      <w:r>
        <w:t xml:space="preserve"> </w:t>
      </w:r>
      <w:proofErr w:type="spellStart"/>
      <w:r>
        <w:t>діаграм</w:t>
      </w:r>
      <w:proofErr w:type="spellEnd"/>
      <w:r>
        <w:rPr>
          <w:lang w:val="uk-UA"/>
        </w:rPr>
        <w:t>у</w:t>
      </w:r>
      <w:r>
        <w:t xml:space="preserve"> </w:t>
      </w:r>
      <w:r>
        <w:rPr>
          <w:lang w:val="uk-UA"/>
        </w:rPr>
        <w:t>діяльності</w:t>
      </w:r>
      <w:r w:rsidRPr="00651B80">
        <w:t>.</w:t>
      </w:r>
    </w:p>
    <w:p w:rsidR="009A3AF3" w:rsidRPr="003005B0" w:rsidRDefault="009A3AF3" w:rsidP="009A3AF3">
      <w:pPr>
        <w:rPr>
          <w:lang w:val="uk-UA"/>
        </w:rPr>
      </w:pPr>
      <w:r>
        <w:rPr>
          <w:lang w:val="uk-UA"/>
        </w:rPr>
        <w:t xml:space="preserve">Виконання. </w:t>
      </w:r>
      <w:r>
        <w:rPr>
          <w:szCs w:val="28"/>
          <w:lang w:val="uk-UA"/>
        </w:rPr>
        <w:t>Створен</w:t>
      </w:r>
      <w:r>
        <w:rPr>
          <w:szCs w:val="28"/>
          <w:lang w:val="uk-UA"/>
        </w:rPr>
        <w:t>а</w:t>
      </w:r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UML</w:t>
      </w:r>
      <w:r>
        <w:rPr>
          <w:szCs w:val="28"/>
          <w:lang w:val="uk-UA"/>
        </w:rPr>
        <w:t xml:space="preserve"> діаграм</w:t>
      </w:r>
      <w:r w:rsidR="00A928E5">
        <w:rPr>
          <w:szCs w:val="28"/>
          <w:lang w:val="uk-UA"/>
        </w:rPr>
        <w:t>а</w:t>
      </w: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діяльності</w:t>
      </w:r>
      <w:r>
        <w:rPr>
          <w:lang w:val="uk-UA"/>
        </w:rPr>
        <w:t xml:space="preserve"> (рис. </w:t>
      </w:r>
      <w:r>
        <w:rPr>
          <w:lang w:val="uk-UA"/>
        </w:rPr>
        <w:t>5</w:t>
      </w:r>
      <w:r>
        <w:rPr>
          <w:lang w:val="uk-UA"/>
        </w:rPr>
        <w:t>).</w:t>
      </w:r>
    </w:p>
    <w:p w:rsidR="009A3AF3" w:rsidRDefault="009A3AF3" w:rsidP="00A64587">
      <w:pPr>
        <w:rPr>
          <w:lang w:val="uk-UA"/>
        </w:rPr>
      </w:pPr>
    </w:p>
    <w:p w:rsidR="009A3AF3" w:rsidRDefault="009A3AF3" w:rsidP="009A3AF3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85650" cy="4177772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16" cy="41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F3" w:rsidRDefault="009A3AF3" w:rsidP="009A3AF3">
      <w:pPr>
        <w:jc w:val="center"/>
        <w:rPr>
          <w:lang w:val="uk-UA"/>
        </w:rPr>
      </w:pPr>
    </w:p>
    <w:p w:rsidR="009A3AF3" w:rsidRPr="00A928E5" w:rsidRDefault="009A3AF3" w:rsidP="009A3AF3">
      <w:pPr>
        <w:pStyle w:val="10PictureFormula"/>
        <w:spacing w:after="0"/>
      </w:pPr>
      <w:r>
        <w:rPr>
          <w:lang w:val="uk-UA"/>
        </w:rPr>
        <w:t>Рисунок</w:t>
      </w:r>
      <w:r w:rsidRPr="00A928E5">
        <w:t xml:space="preserve"> </w:t>
      </w:r>
      <w:r>
        <w:rPr>
          <w:lang w:val="uk-UA"/>
        </w:rPr>
        <w:t>5</w:t>
      </w:r>
      <w:r w:rsidRPr="00A928E5">
        <w:t xml:space="preserve"> – </w:t>
      </w:r>
      <w:r>
        <w:rPr>
          <w:lang w:val="uk-UA"/>
        </w:rPr>
        <w:t xml:space="preserve">Діаграма </w:t>
      </w:r>
      <w:r>
        <w:rPr>
          <w:lang w:val="uk-UA"/>
        </w:rPr>
        <w:t>діяльності</w:t>
      </w:r>
    </w:p>
    <w:p w:rsidR="009A3AF3" w:rsidRDefault="009A3AF3" w:rsidP="009A3AF3">
      <w:pPr>
        <w:jc w:val="center"/>
        <w:rPr>
          <w:lang w:val="uk-UA"/>
        </w:rPr>
      </w:pPr>
    </w:p>
    <w:p w:rsidR="00A928E5" w:rsidRDefault="00A928E5" w:rsidP="00A928E5">
      <w:pPr>
        <w:rPr>
          <w:lang w:val="uk-UA"/>
        </w:rPr>
      </w:pPr>
      <w:r>
        <w:rPr>
          <w:b/>
          <w:lang w:val="uk-UA"/>
        </w:rPr>
        <w:t xml:space="preserve">Завдання </w:t>
      </w:r>
      <w:r>
        <w:rPr>
          <w:b/>
          <w:lang w:val="uk-UA"/>
        </w:rPr>
        <w:t>5</w:t>
      </w:r>
      <w:r w:rsidRPr="00A12194">
        <w:rPr>
          <w:b/>
          <w:lang w:val="uk-UA"/>
        </w:rPr>
        <w:t>.</w:t>
      </w:r>
      <w:r>
        <w:rPr>
          <w:b/>
          <w:lang w:val="uk-UA"/>
        </w:rP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gramStart"/>
      <w:r>
        <w:t>до</w:t>
      </w:r>
      <w:proofErr w:type="gramEnd"/>
      <w:r>
        <w:t xml:space="preserve"> проекту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r>
        <w:rPr>
          <w:lang w:val="en-US"/>
        </w:rPr>
        <w:t>UML</w:t>
      </w:r>
      <w:r>
        <w:t xml:space="preserve"> </w:t>
      </w:r>
      <w:proofErr w:type="spellStart"/>
      <w:r>
        <w:t>діаграм</w:t>
      </w:r>
      <w:proofErr w:type="spellEnd"/>
      <w:r>
        <w:rPr>
          <w:lang w:val="uk-UA"/>
        </w:rPr>
        <w:t>у</w:t>
      </w:r>
      <w:r>
        <w:t xml:space="preserve"> </w:t>
      </w:r>
      <w:r>
        <w:rPr>
          <w:lang w:val="uk-UA"/>
        </w:rPr>
        <w:t>розгортання</w:t>
      </w:r>
      <w:r w:rsidRPr="00651B80">
        <w:t>.</w:t>
      </w:r>
    </w:p>
    <w:p w:rsidR="00A928E5" w:rsidRPr="003005B0" w:rsidRDefault="00A928E5" w:rsidP="00A928E5">
      <w:pPr>
        <w:rPr>
          <w:lang w:val="uk-UA"/>
        </w:rPr>
      </w:pPr>
      <w:r>
        <w:rPr>
          <w:lang w:val="uk-UA"/>
        </w:rPr>
        <w:t xml:space="preserve">Виконання. </w:t>
      </w:r>
      <w:r>
        <w:rPr>
          <w:szCs w:val="28"/>
          <w:lang w:val="uk-UA"/>
        </w:rPr>
        <w:t xml:space="preserve">Створена </w:t>
      </w:r>
      <w:r>
        <w:rPr>
          <w:szCs w:val="28"/>
          <w:lang w:val="en-US"/>
        </w:rPr>
        <w:t>UML</w:t>
      </w:r>
      <w:r>
        <w:rPr>
          <w:szCs w:val="28"/>
          <w:lang w:val="uk-UA"/>
        </w:rPr>
        <w:t xml:space="preserve"> діаграм</w:t>
      </w:r>
      <w:r>
        <w:rPr>
          <w:szCs w:val="28"/>
          <w:lang w:val="uk-UA"/>
        </w:rPr>
        <w:t>а</w:t>
      </w: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>розгортання</w:t>
      </w:r>
      <w:r>
        <w:rPr>
          <w:lang w:val="uk-UA"/>
        </w:rPr>
        <w:t xml:space="preserve"> (рис. </w:t>
      </w:r>
      <w:r>
        <w:rPr>
          <w:lang w:val="uk-UA"/>
        </w:rPr>
        <w:t>6</w:t>
      </w:r>
      <w:r>
        <w:rPr>
          <w:lang w:val="uk-UA"/>
        </w:rPr>
        <w:t>).</w:t>
      </w:r>
    </w:p>
    <w:p w:rsidR="009A3AF3" w:rsidRDefault="009A3AF3" w:rsidP="00A64587">
      <w:pPr>
        <w:rPr>
          <w:lang w:val="uk-UA"/>
        </w:rPr>
      </w:pPr>
    </w:p>
    <w:p w:rsidR="009A3AF3" w:rsidRDefault="00A928E5" w:rsidP="00A928E5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7246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E5" w:rsidRDefault="00A928E5" w:rsidP="00A928E5">
      <w:pPr>
        <w:ind w:firstLine="0"/>
        <w:jc w:val="center"/>
        <w:rPr>
          <w:lang w:val="uk-UA"/>
        </w:rPr>
      </w:pPr>
    </w:p>
    <w:p w:rsidR="00A928E5" w:rsidRPr="001D5DB9" w:rsidRDefault="00A928E5" w:rsidP="00A928E5">
      <w:pPr>
        <w:pStyle w:val="10PictureFormula"/>
        <w:spacing w:after="0"/>
        <w:rPr>
          <w:lang w:val="uk-UA"/>
        </w:rPr>
      </w:pPr>
      <w:r>
        <w:rPr>
          <w:lang w:val="uk-UA"/>
        </w:rPr>
        <w:t>Рисунок</w:t>
      </w:r>
      <w:r w:rsidRPr="001D5DB9">
        <w:rPr>
          <w:lang w:val="uk-UA"/>
        </w:rPr>
        <w:t xml:space="preserve"> </w:t>
      </w:r>
      <w:r>
        <w:rPr>
          <w:lang w:val="uk-UA"/>
        </w:rPr>
        <w:t>6</w:t>
      </w:r>
      <w:r w:rsidRPr="001D5DB9">
        <w:rPr>
          <w:lang w:val="uk-UA"/>
        </w:rPr>
        <w:t xml:space="preserve"> – </w:t>
      </w:r>
      <w:r>
        <w:rPr>
          <w:lang w:val="uk-UA"/>
        </w:rPr>
        <w:t xml:space="preserve">Діаграма </w:t>
      </w:r>
      <w:r w:rsidR="00C1286A">
        <w:rPr>
          <w:lang w:val="uk-UA"/>
        </w:rPr>
        <w:t>розгортання</w:t>
      </w:r>
    </w:p>
    <w:p w:rsidR="00A928E5" w:rsidRDefault="00A928E5" w:rsidP="00A928E5">
      <w:pPr>
        <w:ind w:firstLine="0"/>
        <w:jc w:val="center"/>
        <w:rPr>
          <w:lang w:val="uk-UA"/>
        </w:rPr>
      </w:pPr>
    </w:p>
    <w:p w:rsidR="00125A4D" w:rsidRPr="001D5DB9" w:rsidRDefault="00125A4D" w:rsidP="00E75EAD">
      <w:pPr>
        <w:pStyle w:val="09Headerofreportpart"/>
        <w:rPr>
          <w:lang w:val="uk-UA"/>
        </w:rPr>
      </w:pPr>
      <w:r w:rsidRPr="001D5DB9">
        <w:rPr>
          <w:lang w:val="uk-UA"/>
        </w:rPr>
        <w:lastRenderedPageBreak/>
        <w:t>Висновки</w:t>
      </w:r>
    </w:p>
    <w:p w:rsidR="005C01EB" w:rsidRDefault="005C01EB" w:rsidP="00125A4D">
      <w:pPr>
        <w:rPr>
          <w:lang w:val="uk-UA"/>
        </w:rPr>
      </w:pPr>
      <w:r>
        <w:rPr>
          <w:lang w:val="uk-UA"/>
        </w:rPr>
        <w:t>Після виконання завдання</w:t>
      </w:r>
      <w:r w:rsidR="0077203D">
        <w:rPr>
          <w:lang w:val="uk-UA"/>
        </w:rPr>
        <w:t xml:space="preserve"> до лабораторної роботи</w:t>
      </w:r>
      <w:r w:rsidR="001D5DB9">
        <w:rPr>
          <w:lang w:val="uk-UA"/>
        </w:rPr>
        <w:t xml:space="preserve"> були</w:t>
      </w:r>
      <w:r>
        <w:rPr>
          <w:lang w:val="uk-UA"/>
        </w:rPr>
        <w:t xml:space="preserve"> </w:t>
      </w:r>
      <w:r w:rsidR="001D5DB9">
        <w:rPr>
          <w:lang w:val="uk-UA"/>
        </w:rPr>
        <w:t>побудовані</w:t>
      </w:r>
      <w:r>
        <w:rPr>
          <w:lang w:val="uk-UA"/>
        </w:rPr>
        <w:t xml:space="preserve"> </w:t>
      </w:r>
      <w:r w:rsidR="001D5DB9">
        <w:rPr>
          <w:lang w:val="en-US"/>
        </w:rPr>
        <w:t>UML</w:t>
      </w:r>
      <w:r>
        <w:rPr>
          <w:lang w:val="uk-UA"/>
        </w:rPr>
        <w:t xml:space="preserve"> </w:t>
      </w:r>
      <w:r w:rsidR="001D5DB9">
        <w:rPr>
          <w:lang w:val="uk-UA"/>
        </w:rPr>
        <w:t>діаграми</w:t>
      </w:r>
      <w:r w:rsidR="0077203D">
        <w:rPr>
          <w:lang w:val="uk-UA"/>
        </w:rPr>
        <w:t xml:space="preserve"> в програмі </w:t>
      </w:r>
      <w:r w:rsidR="0077203D" w:rsidRPr="005239D3">
        <w:rPr>
          <w:lang w:val="en-US"/>
        </w:rPr>
        <w:t>E</w:t>
      </w:r>
      <w:r w:rsidR="0077203D">
        <w:rPr>
          <w:lang w:val="en-US"/>
        </w:rPr>
        <w:t>nterprise</w:t>
      </w:r>
      <w:r w:rsidR="0077203D" w:rsidRPr="00593BD9">
        <w:rPr>
          <w:lang w:val="uk-UA"/>
        </w:rPr>
        <w:t xml:space="preserve"> </w:t>
      </w:r>
      <w:r w:rsidR="0077203D" w:rsidRPr="005239D3">
        <w:rPr>
          <w:lang w:val="en-US"/>
        </w:rPr>
        <w:t>Architect</w:t>
      </w:r>
      <w:r>
        <w:rPr>
          <w:lang w:val="uk-UA"/>
        </w:rPr>
        <w:t>.</w:t>
      </w:r>
    </w:p>
    <w:p w:rsidR="001D5DB9" w:rsidRDefault="001D5DB9" w:rsidP="00125A4D">
      <w:pPr>
        <w:rPr>
          <w:lang w:val="uk-UA"/>
        </w:rPr>
      </w:pPr>
      <w:r>
        <w:rPr>
          <w:lang w:val="uk-UA"/>
        </w:rPr>
        <w:t>Отримані діаграми потрібні для ознайомлення з роботою програм</w:t>
      </w:r>
      <w:r w:rsidR="006D4698">
        <w:rPr>
          <w:lang w:val="uk-UA"/>
        </w:rPr>
        <w:t>и в різних схематично представлених варіантах.</w:t>
      </w:r>
    </w:p>
    <w:p w:rsidR="001D5DB9" w:rsidRDefault="001D5DB9" w:rsidP="00125A4D">
      <w:pPr>
        <w:rPr>
          <w:lang w:val="uk-UA"/>
        </w:rPr>
      </w:pPr>
      <w:r>
        <w:rPr>
          <w:lang w:val="uk-UA"/>
        </w:rPr>
        <w:t xml:space="preserve">Діаграма використання </w:t>
      </w:r>
      <w:r w:rsidRPr="001D5DB9">
        <w:rPr>
          <w:lang w:val="uk-UA"/>
        </w:rPr>
        <w:t>відображає відносини між акторами і прецедентами і є складовою частиною моделі прецедентів, що дозволяє описати с</w:t>
      </w:r>
      <w:r>
        <w:rPr>
          <w:lang w:val="uk-UA"/>
        </w:rPr>
        <w:t>истему на концептуальному рівні.</w:t>
      </w:r>
    </w:p>
    <w:p w:rsidR="001D5DB9" w:rsidRDefault="001D5DB9" w:rsidP="00125A4D">
      <w:pPr>
        <w:rPr>
          <w:lang w:val="uk-UA"/>
        </w:rPr>
      </w:pPr>
      <w:r w:rsidRPr="001D5DB9">
        <w:rPr>
          <w:lang w:val="uk-UA"/>
        </w:rPr>
        <w:t xml:space="preserve">Діаграма класів демонструє загальну структуру ієрархії класів системи, </w:t>
      </w:r>
      <w:r>
        <w:rPr>
          <w:lang w:val="uk-UA"/>
        </w:rPr>
        <w:t>їх кооперацій, атрибутів</w:t>
      </w:r>
      <w:r w:rsidRPr="001D5DB9">
        <w:rPr>
          <w:lang w:val="uk-UA"/>
        </w:rPr>
        <w:t>, методів, інтерфе</w:t>
      </w:r>
      <w:r>
        <w:rPr>
          <w:lang w:val="uk-UA"/>
        </w:rPr>
        <w:t>йсів і взаємозв'язків між ними.</w:t>
      </w:r>
    </w:p>
    <w:p w:rsidR="001D5DB9" w:rsidRDefault="006D4698" w:rsidP="00125A4D">
      <w:pPr>
        <w:rPr>
          <w:lang w:val="uk-UA"/>
        </w:rPr>
      </w:pPr>
      <w:r>
        <w:rPr>
          <w:lang w:val="uk-UA"/>
        </w:rPr>
        <w:t>Діаграма послідовності показує життєві цикли об</w:t>
      </w:r>
      <w:r w:rsidRPr="006D4698">
        <w:rPr>
          <w:lang w:val="uk-UA"/>
        </w:rPr>
        <w:t>’</w:t>
      </w:r>
      <w:r>
        <w:rPr>
          <w:lang w:val="uk-UA"/>
        </w:rPr>
        <w:t>єктів і взаємодію акторів інформаційної системи в рамках прецеденту.</w:t>
      </w:r>
    </w:p>
    <w:p w:rsidR="006D4698" w:rsidRDefault="00D35EF9" w:rsidP="00D35EF9">
      <w:pPr>
        <w:ind w:firstLine="708"/>
        <w:rPr>
          <w:lang w:val="uk-UA"/>
        </w:rPr>
      </w:pPr>
      <w:r>
        <w:rPr>
          <w:lang w:val="uk-UA"/>
        </w:rPr>
        <w:t>Д</w:t>
      </w:r>
      <w:r w:rsidR="006D4698">
        <w:rPr>
          <w:lang w:val="uk-UA"/>
        </w:rPr>
        <w:t>іаграм</w:t>
      </w:r>
      <w:r>
        <w:rPr>
          <w:lang w:val="uk-UA"/>
        </w:rPr>
        <w:t>а</w:t>
      </w:r>
      <w:r w:rsidR="006D4698" w:rsidRPr="006D4698">
        <w:rPr>
          <w:lang w:val="uk-UA"/>
        </w:rPr>
        <w:t xml:space="preserve"> діяльності </w:t>
      </w:r>
      <w:r w:rsidRPr="00D35EF9">
        <w:rPr>
          <w:lang w:val="uk-UA"/>
        </w:rPr>
        <w:t>являє собою блок-схему, яка показує, як потік управління переходить від однієї діяльності до іншої.</w:t>
      </w:r>
    </w:p>
    <w:p w:rsidR="00AF2A77" w:rsidRPr="00AF2A77" w:rsidRDefault="006D4698" w:rsidP="00FE2E65">
      <w:pPr>
        <w:rPr>
          <w:lang w:val="uk-UA"/>
        </w:rPr>
      </w:pPr>
      <w:r>
        <w:rPr>
          <w:lang w:val="uk-UA"/>
        </w:rPr>
        <w:t>Діаграма розгортання в UML моделює фізичне</w:t>
      </w:r>
      <w:r w:rsidRPr="006D4698">
        <w:rPr>
          <w:lang w:val="uk-UA"/>
        </w:rPr>
        <w:t xml:space="preserve"> розгортання</w:t>
      </w:r>
      <w:r>
        <w:rPr>
          <w:lang w:val="uk-UA"/>
        </w:rPr>
        <w:t xml:space="preserve"> артефактів на вузлах.</w:t>
      </w:r>
      <w:bookmarkStart w:id="0" w:name="_GoBack"/>
      <w:bookmarkEnd w:id="0"/>
    </w:p>
    <w:p w:rsidR="00D94D83" w:rsidRPr="00D94D83" w:rsidRDefault="00D94D83" w:rsidP="00D94D83">
      <w:pPr>
        <w:rPr>
          <w:lang w:val="uk-UA"/>
        </w:rPr>
      </w:pPr>
      <w:r>
        <w:rPr>
          <w:lang w:val="uk-UA"/>
        </w:rPr>
        <w:t xml:space="preserve">Можна зробити висновок, що </w:t>
      </w:r>
      <w:r w:rsidR="00FE2E65">
        <w:rPr>
          <w:lang w:val="uk-UA"/>
        </w:rPr>
        <w:t>к</w:t>
      </w:r>
      <w:r w:rsidR="00FE2E65" w:rsidRPr="00FE2E65">
        <w:rPr>
          <w:lang w:val="uk-UA"/>
        </w:rPr>
        <w:t>ожна з цих діаграм деталізує і конкретизує різні уявлення про моделі складної системи в термінах мови UML. При цьому д</w:t>
      </w:r>
      <w:r w:rsidR="00FE2E65">
        <w:rPr>
          <w:lang w:val="uk-UA"/>
        </w:rPr>
        <w:t>іаграма варіантів використання має</w:t>
      </w:r>
      <w:r w:rsidR="00FE2E65" w:rsidRPr="00FE2E65">
        <w:rPr>
          <w:lang w:val="uk-UA"/>
        </w:rPr>
        <w:t xml:space="preserve"> найбільш загальну концептуальну модель складної системи, яка є вихідною для побудови всіх ін</w:t>
      </w:r>
      <w:r w:rsidR="00FE2E65">
        <w:rPr>
          <w:lang w:val="uk-UA"/>
        </w:rPr>
        <w:t xml:space="preserve">ших діаграм. Діаграма класів є </w:t>
      </w:r>
      <w:r w:rsidR="00FE2E65" w:rsidRPr="00FE2E65">
        <w:rPr>
          <w:lang w:val="uk-UA"/>
        </w:rPr>
        <w:t>логічною моделлю, що відбиває статичні аспекти структурної побудови складної системи.</w:t>
      </w:r>
    </w:p>
    <w:sectPr w:rsidR="00D94D83" w:rsidRPr="00D94D83" w:rsidSect="00401A86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FFD" w:rsidRDefault="00631FFD" w:rsidP="007E30E4">
      <w:pPr>
        <w:spacing w:line="240" w:lineRule="auto"/>
      </w:pPr>
      <w:r>
        <w:separator/>
      </w:r>
    </w:p>
  </w:endnote>
  <w:endnote w:type="continuationSeparator" w:id="0">
    <w:p w:rsidR="00631FFD" w:rsidRDefault="00631FFD" w:rsidP="007E3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FFD" w:rsidRDefault="00631FFD" w:rsidP="007E30E4">
      <w:pPr>
        <w:spacing w:line="240" w:lineRule="auto"/>
      </w:pPr>
      <w:r>
        <w:separator/>
      </w:r>
    </w:p>
  </w:footnote>
  <w:footnote w:type="continuationSeparator" w:id="0">
    <w:p w:rsidR="00631FFD" w:rsidRDefault="00631FFD" w:rsidP="007E3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8E3" w:rsidRDefault="007D58E3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D35EF9">
      <w:rPr>
        <w:noProof/>
      </w:rPr>
      <w:t>7</w:t>
    </w:r>
    <w:r>
      <w:fldChar w:fldCharType="end"/>
    </w:r>
  </w:p>
  <w:p w:rsidR="007D58E3" w:rsidRDefault="007D58E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86E70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A2473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45A02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72EC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21E11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93EDA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44CF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9C72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125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14BCC2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</w:abstractNum>
  <w:abstractNum w:abstractNumId="10">
    <w:nsid w:val="137D5678"/>
    <w:multiLevelType w:val="hybridMultilevel"/>
    <w:tmpl w:val="17EAC2E2"/>
    <w:lvl w:ilvl="0" w:tplc="888859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09499B"/>
    <w:multiLevelType w:val="hybridMultilevel"/>
    <w:tmpl w:val="59D007B0"/>
    <w:lvl w:ilvl="0" w:tplc="4BDE04B2">
      <w:start w:val="1"/>
      <w:numFmt w:val="decimal"/>
      <w:suff w:val="space"/>
      <w:lvlText w:val="%1"/>
      <w:lvlJc w:val="center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8B67788"/>
    <w:multiLevelType w:val="hybridMultilevel"/>
    <w:tmpl w:val="E2DA6BEC"/>
    <w:lvl w:ilvl="0" w:tplc="FED28BDA">
      <w:start w:val="2"/>
      <w:numFmt w:val="bullet"/>
      <w:pStyle w:val="a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27E59"/>
    <w:multiLevelType w:val="hybridMultilevel"/>
    <w:tmpl w:val="A56CCE96"/>
    <w:lvl w:ilvl="0" w:tplc="599066B4">
      <w:start w:val="2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  <w:num w:numId="15">
    <w:abstractNumId w:val="11"/>
    <w:lvlOverride w:ilvl="0">
      <w:startOverride w:val="1"/>
    </w:lvlOverride>
  </w:num>
  <w:num w:numId="16">
    <w:abstractNumId w:val="11"/>
  </w:num>
  <w:num w:numId="17">
    <w:abstractNumId w:val="12"/>
  </w:num>
  <w:num w:numId="18">
    <w:abstractNumId w:val="11"/>
    <w:lvlOverride w:ilvl="0">
      <w:startOverride w:val="1"/>
    </w:lvlOverride>
  </w:num>
  <w:num w:numId="19">
    <w:abstractNumId w:val="11"/>
  </w:num>
  <w:num w:numId="20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AE"/>
    <w:rsid w:val="000011AA"/>
    <w:rsid w:val="00010487"/>
    <w:rsid w:val="000720B6"/>
    <w:rsid w:val="000722DF"/>
    <w:rsid w:val="000B6379"/>
    <w:rsid w:val="000C17D0"/>
    <w:rsid w:val="000E305B"/>
    <w:rsid w:val="00103AA9"/>
    <w:rsid w:val="00125A4D"/>
    <w:rsid w:val="001D5DB9"/>
    <w:rsid w:val="001F450A"/>
    <w:rsid w:val="00230B71"/>
    <w:rsid w:val="00240202"/>
    <w:rsid w:val="00254B4A"/>
    <w:rsid w:val="002904C2"/>
    <w:rsid w:val="002B1186"/>
    <w:rsid w:val="002C5A75"/>
    <w:rsid w:val="002E7F52"/>
    <w:rsid w:val="002F0CAC"/>
    <w:rsid w:val="003005B0"/>
    <w:rsid w:val="00305EAE"/>
    <w:rsid w:val="00367AF5"/>
    <w:rsid w:val="003769AC"/>
    <w:rsid w:val="0038444C"/>
    <w:rsid w:val="00401A86"/>
    <w:rsid w:val="0040648F"/>
    <w:rsid w:val="004236A6"/>
    <w:rsid w:val="004275F6"/>
    <w:rsid w:val="00446452"/>
    <w:rsid w:val="00451EFB"/>
    <w:rsid w:val="004618F8"/>
    <w:rsid w:val="00475C1B"/>
    <w:rsid w:val="004976D3"/>
    <w:rsid w:val="004F5913"/>
    <w:rsid w:val="005239D3"/>
    <w:rsid w:val="0053009B"/>
    <w:rsid w:val="00555555"/>
    <w:rsid w:val="00563702"/>
    <w:rsid w:val="00564596"/>
    <w:rsid w:val="005753A4"/>
    <w:rsid w:val="00593BD9"/>
    <w:rsid w:val="00597BFB"/>
    <w:rsid w:val="005C01EB"/>
    <w:rsid w:val="005C41E0"/>
    <w:rsid w:val="005D522C"/>
    <w:rsid w:val="00600CCE"/>
    <w:rsid w:val="00631FFD"/>
    <w:rsid w:val="006517D3"/>
    <w:rsid w:val="00651B80"/>
    <w:rsid w:val="00653C19"/>
    <w:rsid w:val="00663BCD"/>
    <w:rsid w:val="006839FD"/>
    <w:rsid w:val="006D4698"/>
    <w:rsid w:val="00707ADE"/>
    <w:rsid w:val="00755C35"/>
    <w:rsid w:val="00760D94"/>
    <w:rsid w:val="0077203D"/>
    <w:rsid w:val="00775545"/>
    <w:rsid w:val="007835D2"/>
    <w:rsid w:val="00790ECA"/>
    <w:rsid w:val="007C0CBB"/>
    <w:rsid w:val="007D58E3"/>
    <w:rsid w:val="007E30E4"/>
    <w:rsid w:val="007E669F"/>
    <w:rsid w:val="00847C54"/>
    <w:rsid w:val="00860813"/>
    <w:rsid w:val="008A5879"/>
    <w:rsid w:val="008B33E7"/>
    <w:rsid w:val="008B6B18"/>
    <w:rsid w:val="008B78D3"/>
    <w:rsid w:val="008C7C37"/>
    <w:rsid w:val="008D6693"/>
    <w:rsid w:val="00952EB8"/>
    <w:rsid w:val="00955E04"/>
    <w:rsid w:val="00960486"/>
    <w:rsid w:val="0099678C"/>
    <w:rsid w:val="009A3AF3"/>
    <w:rsid w:val="009C46B4"/>
    <w:rsid w:val="00A0692E"/>
    <w:rsid w:val="00A12194"/>
    <w:rsid w:val="00A64587"/>
    <w:rsid w:val="00A71A4B"/>
    <w:rsid w:val="00A928E5"/>
    <w:rsid w:val="00A928E9"/>
    <w:rsid w:val="00AE36B1"/>
    <w:rsid w:val="00AE4382"/>
    <w:rsid w:val="00AE722E"/>
    <w:rsid w:val="00AF2A77"/>
    <w:rsid w:val="00B3469B"/>
    <w:rsid w:val="00B80D29"/>
    <w:rsid w:val="00B87984"/>
    <w:rsid w:val="00BD0CC0"/>
    <w:rsid w:val="00BF6388"/>
    <w:rsid w:val="00C1286A"/>
    <w:rsid w:val="00C75EB9"/>
    <w:rsid w:val="00CB7A66"/>
    <w:rsid w:val="00CE1DBC"/>
    <w:rsid w:val="00D02D35"/>
    <w:rsid w:val="00D27A02"/>
    <w:rsid w:val="00D326C1"/>
    <w:rsid w:val="00D35EF9"/>
    <w:rsid w:val="00D37061"/>
    <w:rsid w:val="00D81E83"/>
    <w:rsid w:val="00D85C14"/>
    <w:rsid w:val="00D94D83"/>
    <w:rsid w:val="00E642BE"/>
    <w:rsid w:val="00E74D5B"/>
    <w:rsid w:val="00E75EAD"/>
    <w:rsid w:val="00E82A6D"/>
    <w:rsid w:val="00ED5254"/>
    <w:rsid w:val="00ED6505"/>
    <w:rsid w:val="00EF7424"/>
    <w:rsid w:val="00F04E8F"/>
    <w:rsid w:val="00F11DF3"/>
    <w:rsid w:val="00F33E4B"/>
    <w:rsid w:val="00F52732"/>
    <w:rsid w:val="00F55413"/>
    <w:rsid w:val="00F67CA1"/>
    <w:rsid w:val="00F75D63"/>
    <w:rsid w:val="00F77897"/>
    <w:rsid w:val="00FE2E65"/>
    <w:rsid w:val="00F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qFormat/>
    <w:rsid w:val="004275F6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6NameStudTeacher">
    <w:name w:val="06 NameStud_Teacher"/>
    <w:basedOn w:val="a0"/>
    <w:next w:val="CenterNormal"/>
    <w:link w:val="06NameStudTeacher0"/>
    <w:qFormat/>
    <w:rsid w:val="00240202"/>
    <w:pPr>
      <w:ind w:left="5103" w:firstLine="0"/>
      <w:jc w:val="right"/>
    </w:pPr>
  </w:style>
  <w:style w:type="paragraph" w:customStyle="1" w:styleId="05StudentPosition">
    <w:name w:val="05 Student&amp;Position"/>
    <w:basedOn w:val="a0"/>
    <w:next w:val="06NameStudTeacher"/>
    <w:link w:val="05StudentPosition0"/>
    <w:autoRedefine/>
    <w:qFormat/>
    <w:rsid w:val="00847C54"/>
    <w:pPr>
      <w:ind w:left="5103" w:firstLine="0"/>
      <w:jc w:val="left"/>
    </w:pPr>
  </w:style>
  <w:style w:type="character" w:customStyle="1" w:styleId="06NameStudTeacher0">
    <w:name w:val="06 NameStud_Teacher Знак"/>
    <w:link w:val="06NameStudTeacher"/>
    <w:rsid w:val="00240202"/>
    <w:rPr>
      <w:rFonts w:ascii="Times New Roman" w:hAnsi="Times New Roman"/>
      <w:sz w:val="28"/>
      <w:szCs w:val="22"/>
      <w:lang w:val="ru-RU" w:eastAsia="en-US"/>
    </w:rPr>
  </w:style>
  <w:style w:type="paragraph" w:customStyle="1" w:styleId="04ExecutedChecked">
    <w:name w:val="04 Executed&amp;Checked"/>
    <w:basedOn w:val="UPPERNormal"/>
    <w:next w:val="a0"/>
    <w:link w:val="04ExecutedChecked0"/>
    <w:autoRedefine/>
    <w:qFormat/>
    <w:rsid w:val="00EF7424"/>
    <w:pPr>
      <w:ind w:left="5103"/>
      <w:jc w:val="left"/>
    </w:pPr>
    <w:rPr>
      <w:caps/>
    </w:rPr>
  </w:style>
  <w:style w:type="paragraph" w:styleId="a4">
    <w:name w:val="List Paragraph"/>
    <w:basedOn w:val="a0"/>
    <w:link w:val="a5"/>
    <w:uiPriority w:val="34"/>
    <w:rsid w:val="00F55413"/>
    <w:pPr>
      <w:spacing w:line="276" w:lineRule="auto"/>
      <w:ind w:left="720" w:firstLine="0"/>
      <w:contextualSpacing/>
      <w:jc w:val="left"/>
    </w:pPr>
    <w:rPr>
      <w:rFonts w:ascii="Calibri" w:hAnsi="Calibri" w:cs="Calibri"/>
      <w:color w:val="000000"/>
      <w:sz w:val="22"/>
      <w:lang w:eastAsia="ru-RU"/>
    </w:rPr>
  </w:style>
  <w:style w:type="character" w:customStyle="1" w:styleId="04ExecutedChecked0">
    <w:name w:val="04 Executed&amp;Checked Знак"/>
    <w:link w:val="04ExecutedChecked"/>
    <w:rsid w:val="00EF7424"/>
    <w:rPr>
      <w:rFonts w:ascii="Times New Roman" w:hAnsi="Times New Roman"/>
      <w:caps/>
      <w:sz w:val="28"/>
    </w:rPr>
  </w:style>
  <w:style w:type="paragraph" w:customStyle="1" w:styleId="07SityYear">
    <w:name w:val="07 Sity_Year"/>
    <w:basedOn w:val="a0"/>
    <w:next w:val="a0"/>
    <w:link w:val="07SityYear0"/>
    <w:autoRedefine/>
    <w:qFormat/>
    <w:rsid w:val="008B6B18"/>
    <w:pPr>
      <w:ind w:firstLine="0"/>
      <w:jc w:val="center"/>
    </w:pPr>
    <w:rPr>
      <w:lang w:val="en-US"/>
    </w:rPr>
  </w:style>
  <w:style w:type="character" w:customStyle="1" w:styleId="07SityYear0">
    <w:name w:val="07 Sity_Year Знак"/>
    <w:link w:val="07SityYear"/>
    <w:rsid w:val="008B6B18"/>
    <w:rPr>
      <w:rFonts w:ascii="Times New Roman" w:hAnsi="Times New Roman"/>
      <w:sz w:val="28"/>
      <w:lang w:val="en-US"/>
    </w:rPr>
  </w:style>
  <w:style w:type="paragraph" w:customStyle="1" w:styleId="UPPERNormal">
    <w:name w:val="UPPER Normal"/>
    <w:basedOn w:val="a0"/>
    <w:link w:val="UPPERNormal0"/>
    <w:autoRedefine/>
    <w:qFormat/>
    <w:rsid w:val="005D522C"/>
    <w:pPr>
      <w:ind w:firstLine="0"/>
      <w:jc w:val="center"/>
    </w:pPr>
  </w:style>
  <w:style w:type="character" w:customStyle="1" w:styleId="UPPERNormal0">
    <w:name w:val="UPPER Normal Знак"/>
    <w:link w:val="UPPERNormal"/>
    <w:rsid w:val="005D522C"/>
    <w:rPr>
      <w:rFonts w:ascii="Times New Roman" w:hAnsi="Times New Roman"/>
      <w:sz w:val="28"/>
    </w:rPr>
  </w:style>
  <w:style w:type="paragraph" w:customStyle="1" w:styleId="CenterNormal">
    <w:name w:val="Center Normal"/>
    <w:basedOn w:val="a0"/>
    <w:link w:val="CenterNormal0"/>
    <w:autoRedefine/>
    <w:qFormat/>
    <w:rsid w:val="00EF7424"/>
    <w:pPr>
      <w:ind w:firstLine="0"/>
      <w:jc w:val="center"/>
    </w:pPr>
  </w:style>
  <w:style w:type="character" w:customStyle="1" w:styleId="CenterNormal0">
    <w:name w:val="Center Normal Знак"/>
    <w:link w:val="CenterNormal"/>
    <w:rsid w:val="00EF7424"/>
    <w:rPr>
      <w:rFonts w:ascii="Times New Roman" w:hAnsi="Times New Roman"/>
      <w:sz w:val="28"/>
    </w:rPr>
  </w:style>
  <w:style w:type="paragraph" w:styleId="a6">
    <w:name w:val="List Number"/>
    <w:aliases w:val="Numeric List"/>
    <w:basedOn w:val="a0"/>
    <w:autoRedefine/>
    <w:uiPriority w:val="99"/>
    <w:unhideWhenUsed/>
    <w:qFormat/>
    <w:rsid w:val="008B33E7"/>
    <w:rPr>
      <w:rFonts w:eastAsia="Times New Roman"/>
      <w:szCs w:val="24"/>
      <w:lang w:val="uk-UA" w:eastAsia="ru-RU"/>
    </w:rPr>
  </w:style>
  <w:style w:type="paragraph" w:customStyle="1" w:styleId="01Ministry">
    <w:name w:val="01 Ministry"/>
    <w:basedOn w:val="a0"/>
    <w:next w:val="CenterNormal"/>
    <w:link w:val="01Ministry0"/>
    <w:autoRedefine/>
    <w:qFormat/>
    <w:rsid w:val="004275F6"/>
    <w:pPr>
      <w:keepLines/>
      <w:pageBreakBefore/>
      <w:ind w:firstLine="0"/>
      <w:jc w:val="center"/>
    </w:pPr>
    <w:rPr>
      <w:caps/>
      <w:lang w:val="uk-UA"/>
    </w:rPr>
  </w:style>
  <w:style w:type="paragraph" w:customStyle="1" w:styleId="02UniversityDepartment">
    <w:name w:val="02 University&amp;Department"/>
    <w:basedOn w:val="01Ministry"/>
    <w:next w:val="a0"/>
    <w:link w:val="02UniversityDepartment0"/>
    <w:autoRedefine/>
    <w:qFormat/>
    <w:rsid w:val="00F67CA1"/>
    <w:pPr>
      <w:pageBreakBefore w:val="0"/>
    </w:pPr>
  </w:style>
  <w:style w:type="paragraph" w:customStyle="1" w:styleId="03ReportDiscipline">
    <w:name w:val="03 Report@Discipline"/>
    <w:basedOn w:val="01Ministry"/>
    <w:next w:val="CenterNormal"/>
    <w:link w:val="03ReportDiscipline0"/>
    <w:autoRedefine/>
    <w:qFormat/>
    <w:rsid w:val="006517D3"/>
    <w:pPr>
      <w:pageBreakBefore w:val="0"/>
    </w:pPr>
  </w:style>
  <w:style w:type="character" w:customStyle="1" w:styleId="01Ministry0">
    <w:name w:val="01 Ministry Знак"/>
    <w:link w:val="01Ministry"/>
    <w:rsid w:val="004275F6"/>
    <w:rPr>
      <w:rFonts w:ascii="Times New Roman" w:hAnsi="Times New Roman"/>
      <w:caps/>
      <w:sz w:val="28"/>
      <w:szCs w:val="22"/>
      <w:lang w:eastAsia="en-US"/>
    </w:rPr>
  </w:style>
  <w:style w:type="character" w:customStyle="1" w:styleId="02UniversityDepartment0">
    <w:name w:val="02 University&amp;Department Знак"/>
    <w:link w:val="02UniversityDepartment"/>
    <w:rsid w:val="00F67CA1"/>
    <w:rPr>
      <w:rFonts w:ascii="Times New Roman" w:hAnsi="Times New Roman"/>
      <w:caps/>
      <w:sz w:val="28"/>
      <w:szCs w:val="22"/>
      <w:lang w:val="ru-RU" w:eastAsia="en-US"/>
    </w:rPr>
  </w:style>
  <w:style w:type="character" w:customStyle="1" w:styleId="05StudentPosition0">
    <w:name w:val="05 Student&amp;Position Знак"/>
    <w:link w:val="05StudentPosition"/>
    <w:rsid w:val="00847C54"/>
    <w:rPr>
      <w:rFonts w:ascii="Times New Roman" w:hAnsi="Times New Roman"/>
      <w:caps w:val="0"/>
      <w:sz w:val="28"/>
    </w:rPr>
  </w:style>
  <w:style w:type="character" w:customStyle="1" w:styleId="03ReportDiscipline0">
    <w:name w:val="03 Report@Discipline Знак"/>
    <w:link w:val="03ReportDiscipline"/>
    <w:rsid w:val="006517D3"/>
    <w:rPr>
      <w:rFonts w:ascii="Times New Roman" w:hAnsi="Times New Roman"/>
      <w:caps/>
      <w:sz w:val="28"/>
    </w:rPr>
  </w:style>
  <w:style w:type="paragraph" w:customStyle="1" w:styleId="08LabsTopic">
    <w:name w:val="08 Labs_Topic"/>
    <w:basedOn w:val="03ReportDiscipline"/>
    <w:link w:val="08LabsTopic0"/>
    <w:qFormat/>
    <w:rsid w:val="00F55413"/>
    <w:rPr>
      <w:b/>
      <w:lang w:val="en-GB"/>
    </w:rPr>
  </w:style>
  <w:style w:type="paragraph" w:customStyle="1" w:styleId="09Headerofreportpart">
    <w:name w:val="09 Header of report part"/>
    <w:basedOn w:val="a0"/>
    <w:next w:val="a0"/>
    <w:link w:val="09Headerofreportpart0"/>
    <w:autoRedefine/>
    <w:qFormat/>
    <w:rsid w:val="00F55413"/>
    <w:pPr>
      <w:ind w:firstLine="0"/>
      <w:jc w:val="center"/>
    </w:pPr>
    <w:rPr>
      <w:b/>
      <w:lang w:val="en-GB"/>
    </w:rPr>
  </w:style>
  <w:style w:type="character" w:customStyle="1" w:styleId="08LabsTopic0">
    <w:name w:val="08 Labs_Topic Знак"/>
    <w:link w:val="08LabsTopic"/>
    <w:rsid w:val="00F55413"/>
    <w:rPr>
      <w:rFonts w:ascii="Times New Roman" w:hAnsi="Times New Roman"/>
      <w:b/>
      <w:caps/>
      <w:sz w:val="28"/>
      <w:lang w:val="en-GB"/>
    </w:rPr>
  </w:style>
  <w:style w:type="paragraph" w:customStyle="1" w:styleId="10PictureFormula">
    <w:name w:val="10 Picture Formula"/>
    <w:basedOn w:val="a0"/>
    <w:next w:val="a0"/>
    <w:link w:val="10PictureFormula0"/>
    <w:autoRedefine/>
    <w:qFormat/>
    <w:rsid w:val="00AE36B1"/>
    <w:pPr>
      <w:spacing w:after="181"/>
      <w:ind w:firstLine="0"/>
      <w:jc w:val="center"/>
    </w:pPr>
    <w:rPr>
      <w:noProof/>
    </w:rPr>
  </w:style>
  <w:style w:type="character" w:customStyle="1" w:styleId="09Headerofreportpart0">
    <w:name w:val="09 Header of report part Знак"/>
    <w:link w:val="09Headerofreportpart"/>
    <w:rsid w:val="00F55413"/>
    <w:rPr>
      <w:rFonts w:ascii="Times New Roman" w:hAnsi="Times New Roman" w:cs="Times New Roman"/>
      <w:b/>
      <w:sz w:val="28"/>
      <w:lang w:val="en-GB"/>
    </w:rPr>
  </w:style>
  <w:style w:type="paragraph" w:styleId="a">
    <w:name w:val="List Bullet"/>
    <w:aliases w:val="Marked List"/>
    <w:basedOn w:val="a0"/>
    <w:autoRedefine/>
    <w:uiPriority w:val="99"/>
    <w:unhideWhenUsed/>
    <w:qFormat/>
    <w:rsid w:val="008A5879"/>
    <w:pPr>
      <w:numPr>
        <w:numId w:val="17"/>
      </w:numPr>
      <w:contextualSpacing/>
    </w:pPr>
  </w:style>
  <w:style w:type="character" w:customStyle="1" w:styleId="a5">
    <w:name w:val="Абзац списка Знак"/>
    <w:link w:val="a4"/>
    <w:uiPriority w:val="34"/>
    <w:rsid w:val="00367AF5"/>
    <w:rPr>
      <w:rFonts w:ascii="Calibri" w:eastAsia="Calibri" w:hAnsi="Calibri" w:cs="Calibri"/>
      <w:color w:val="000000"/>
      <w:lang w:eastAsia="ru-RU"/>
    </w:rPr>
  </w:style>
  <w:style w:type="character" w:customStyle="1" w:styleId="10PictureFormula0">
    <w:name w:val="10 Picture Formula Знак"/>
    <w:link w:val="10PictureFormula"/>
    <w:rsid w:val="00AE36B1"/>
    <w:rPr>
      <w:rFonts w:ascii="Times New Roman" w:hAnsi="Times New Roman"/>
      <w:noProof/>
      <w:sz w:val="28"/>
      <w:szCs w:val="22"/>
      <w:lang w:eastAsia="en-US"/>
    </w:rPr>
  </w:style>
  <w:style w:type="paragraph" w:styleId="a7">
    <w:name w:val="header"/>
    <w:basedOn w:val="a0"/>
    <w:link w:val="a8"/>
    <w:uiPriority w:val="99"/>
    <w:unhideWhenUsed/>
    <w:rsid w:val="007E30E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link w:val="a7"/>
    <w:uiPriority w:val="99"/>
    <w:rsid w:val="007E30E4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7E30E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link w:val="a9"/>
    <w:uiPriority w:val="99"/>
    <w:rsid w:val="007E30E4"/>
    <w:rPr>
      <w:rFonts w:ascii="Times New Roman" w:hAnsi="Times New Roman"/>
      <w:sz w:val="28"/>
    </w:rPr>
  </w:style>
  <w:style w:type="character" w:styleId="ab">
    <w:name w:val="Hyperlink"/>
    <w:uiPriority w:val="99"/>
    <w:unhideWhenUsed/>
    <w:rsid w:val="00C75EB9"/>
    <w:rPr>
      <w:color w:val="0563C1"/>
      <w:u w:val="single"/>
    </w:rPr>
  </w:style>
  <w:style w:type="paragraph" w:styleId="ac">
    <w:name w:val="No Spacing"/>
    <w:aliases w:val="Ordinal Normal"/>
    <w:basedOn w:val="a0"/>
    <w:autoRedefine/>
    <w:uiPriority w:val="1"/>
    <w:qFormat/>
    <w:rsid w:val="00F33E4B"/>
  </w:style>
  <w:style w:type="paragraph" w:styleId="ad">
    <w:name w:val="Balloon Text"/>
    <w:basedOn w:val="a0"/>
    <w:link w:val="ae"/>
    <w:uiPriority w:val="99"/>
    <w:semiHidden/>
    <w:unhideWhenUsed/>
    <w:rsid w:val="004F5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4F591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qFormat/>
    <w:rsid w:val="004275F6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6NameStudTeacher">
    <w:name w:val="06 NameStud_Teacher"/>
    <w:basedOn w:val="a0"/>
    <w:next w:val="CenterNormal"/>
    <w:link w:val="06NameStudTeacher0"/>
    <w:qFormat/>
    <w:rsid w:val="00240202"/>
    <w:pPr>
      <w:ind w:left="5103" w:firstLine="0"/>
      <w:jc w:val="right"/>
    </w:pPr>
  </w:style>
  <w:style w:type="paragraph" w:customStyle="1" w:styleId="05StudentPosition">
    <w:name w:val="05 Student&amp;Position"/>
    <w:basedOn w:val="a0"/>
    <w:next w:val="06NameStudTeacher"/>
    <w:link w:val="05StudentPosition0"/>
    <w:autoRedefine/>
    <w:qFormat/>
    <w:rsid w:val="00847C54"/>
    <w:pPr>
      <w:ind w:left="5103" w:firstLine="0"/>
      <w:jc w:val="left"/>
    </w:pPr>
  </w:style>
  <w:style w:type="character" w:customStyle="1" w:styleId="06NameStudTeacher0">
    <w:name w:val="06 NameStud_Teacher Знак"/>
    <w:link w:val="06NameStudTeacher"/>
    <w:rsid w:val="00240202"/>
    <w:rPr>
      <w:rFonts w:ascii="Times New Roman" w:hAnsi="Times New Roman"/>
      <w:sz w:val="28"/>
      <w:szCs w:val="22"/>
      <w:lang w:val="ru-RU" w:eastAsia="en-US"/>
    </w:rPr>
  </w:style>
  <w:style w:type="paragraph" w:customStyle="1" w:styleId="04ExecutedChecked">
    <w:name w:val="04 Executed&amp;Checked"/>
    <w:basedOn w:val="UPPERNormal"/>
    <w:next w:val="a0"/>
    <w:link w:val="04ExecutedChecked0"/>
    <w:autoRedefine/>
    <w:qFormat/>
    <w:rsid w:val="00EF7424"/>
    <w:pPr>
      <w:ind w:left="5103"/>
      <w:jc w:val="left"/>
    </w:pPr>
    <w:rPr>
      <w:caps/>
    </w:rPr>
  </w:style>
  <w:style w:type="paragraph" w:styleId="a4">
    <w:name w:val="List Paragraph"/>
    <w:basedOn w:val="a0"/>
    <w:link w:val="a5"/>
    <w:uiPriority w:val="34"/>
    <w:rsid w:val="00F55413"/>
    <w:pPr>
      <w:spacing w:line="276" w:lineRule="auto"/>
      <w:ind w:left="720" w:firstLine="0"/>
      <w:contextualSpacing/>
      <w:jc w:val="left"/>
    </w:pPr>
    <w:rPr>
      <w:rFonts w:ascii="Calibri" w:hAnsi="Calibri" w:cs="Calibri"/>
      <w:color w:val="000000"/>
      <w:sz w:val="22"/>
      <w:lang w:eastAsia="ru-RU"/>
    </w:rPr>
  </w:style>
  <w:style w:type="character" w:customStyle="1" w:styleId="04ExecutedChecked0">
    <w:name w:val="04 Executed&amp;Checked Знак"/>
    <w:link w:val="04ExecutedChecked"/>
    <w:rsid w:val="00EF7424"/>
    <w:rPr>
      <w:rFonts w:ascii="Times New Roman" w:hAnsi="Times New Roman"/>
      <w:caps/>
      <w:sz w:val="28"/>
    </w:rPr>
  </w:style>
  <w:style w:type="paragraph" w:customStyle="1" w:styleId="07SityYear">
    <w:name w:val="07 Sity_Year"/>
    <w:basedOn w:val="a0"/>
    <w:next w:val="a0"/>
    <w:link w:val="07SityYear0"/>
    <w:autoRedefine/>
    <w:qFormat/>
    <w:rsid w:val="008B6B18"/>
    <w:pPr>
      <w:ind w:firstLine="0"/>
      <w:jc w:val="center"/>
    </w:pPr>
    <w:rPr>
      <w:lang w:val="en-US"/>
    </w:rPr>
  </w:style>
  <w:style w:type="character" w:customStyle="1" w:styleId="07SityYear0">
    <w:name w:val="07 Sity_Year Знак"/>
    <w:link w:val="07SityYear"/>
    <w:rsid w:val="008B6B18"/>
    <w:rPr>
      <w:rFonts w:ascii="Times New Roman" w:hAnsi="Times New Roman"/>
      <w:sz w:val="28"/>
      <w:lang w:val="en-US"/>
    </w:rPr>
  </w:style>
  <w:style w:type="paragraph" w:customStyle="1" w:styleId="UPPERNormal">
    <w:name w:val="UPPER Normal"/>
    <w:basedOn w:val="a0"/>
    <w:link w:val="UPPERNormal0"/>
    <w:autoRedefine/>
    <w:qFormat/>
    <w:rsid w:val="005D522C"/>
    <w:pPr>
      <w:ind w:firstLine="0"/>
      <w:jc w:val="center"/>
    </w:pPr>
  </w:style>
  <w:style w:type="character" w:customStyle="1" w:styleId="UPPERNormal0">
    <w:name w:val="UPPER Normal Знак"/>
    <w:link w:val="UPPERNormal"/>
    <w:rsid w:val="005D522C"/>
    <w:rPr>
      <w:rFonts w:ascii="Times New Roman" w:hAnsi="Times New Roman"/>
      <w:sz w:val="28"/>
    </w:rPr>
  </w:style>
  <w:style w:type="paragraph" w:customStyle="1" w:styleId="CenterNormal">
    <w:name w:val="Center Normal"/>
    <w:basedOn w:val="a0"/>
    <w:link w:val="CenterNormal0"/>
    <w:autoRedefine/>
    <w:qFormat/>
    <w:rsid w:val="00EF7424"/>
    <w:pPr>
      <w:ind w:firstLine="0"/>
      <w:jc w:val="center"/>
    </w:pPr>
  </w:style>
  <w:style w:type="character" w:customStyle="1" w:styleId="CenterNormal0">
    <w:name w:val="Center Normal Знак"/>
    <w:link w:val="CenterNormal"/>
    <w:rsid w:val="00EF7424"/>
    <w:rPr>
      <w:rFonts w:ascii="Times New Roman" w:hAnsi="Times New Roman"/>
      <w:sz w:val="28"/>
    </w:rPr>
  </w:style>
  <w:style w:type="paragraph" w:styleId="a6">
    <w:name w:val="List Number"/>
    <w:aliases w:val="Numeric List"/>
    <w:basedOn w:val="a0"/>
    <w:autoRedefine/>
    <w:uiPriority w:val="99"/>
    <w:unhideWhenUsed/>
    <w:qFormat/>
    <w:rsid w:val="008B33E7"/>
    <w:rPr>
      <w:rFonts w:eastAsia="Times New Roman"/>
      <w:szCs w:val="24"/>
      <w:lang w:val="uk-UA" w:eastAsia="ru-RU"/>
    </w:rPr>
  </w:style>
  <w:style w:type="paragraph" w:customStyle="1" w:styleId="01Ministry">
    <w:name w:val="01 Ministry"/>
    <w:basedOn w:val="a0"/>
    <w:next w:val="CenterNormal"/>
    <w:link w:val="01Ministry0"/>
    <w:autoRedefine/>
    <w:qFormat/>
    <w:rsid w:val="004275F6"/>
    <w:pPr>
      <w:keepLines/>
      <w:pageBreakBefore/>
      <w:ind w:firstLine="0"/>
      <w:jc w:val="center"/>
    </w:pPr>
    <w:rPr>
      <w:caps/>
      <w:lang w:val="uk-UA"/>
    </w:rPr>
  </w:style>
  <w:style w:type="paragraph" w:customStyle="1" w:styleId="02UniversityDepartment">
    <w:name w:val="02 University&amp;Department"/>
    <w:basedOn w:val="01Ministry"/>
    <w:next w:val="a0"/>
    <w:link w:val="02UniversityDepartment0"/>
    <w:autoRedefine/>
    <w:qFormat/>
    <w:rsid w:val="00F67CA1"/>
    <w:pPr>
      <w:pageBreakBefore w:val="0"/>
    </w:pPr>
  </w:style>
  <w:style w:type="paragraph" w:customStyle="1" w:styleId="03ReportDiscipline">
    <w:name w:val="03 Report@Discipline"/>
    <w:basedOn w:val="01Ministry"/>
    <w:next w:val="CenterNormal"/>
    <w:link w:val="03ReportDiscipline0"/>
    <w:autoRedefine/>
    <w:qFormat/>
    <w:rsid w:val="006517D3"/>
    <w:pPr>
      <w:pageBreakBefore w:val="0"/>
    </w:pPr>
  </w:style>
  <w:style w:type="character" w:customStyle="1" w:styleId="01Ministry0">
    <w:name w:val="01 Ministry Знак"/>
    <w:link w:val="01Ministry"/>
    <w:rsid w:val="004275F6"/>
    <w:rPr>
      <w:rFonts w:ascii="Times New Roman" w:hAnsi="Times New Roman"/>
      <w:caps/>
      <w:sz w:val="28"/>
      <w:szCs w:val="22"/>
      <w:lang w:eastAsia="en-US"/>
    </w:rPr>
  </w:style>
  <w:style w:type="character" w:customStyle="1" w:styleId="02UniversityDepartment0">
    <w:name w:val="02 University&amp;Department Знак"/>
    <w:link w:val="02UniversityDepartment"/>
    <w:rsid w:val="00F67CA1"/>
    <w:rPr>
      <w:rFonts w:ascii="Times New Roman" w:hAnsi="Times New Roman"/>
      <w:caps/>
      <w:sz w:val="28"/>
      <w:szCs w:val="22"/>
      <w:lang w:val="ru-RU" w:eastAsia="en-US"/>
    </w:rPr>
  </w:style>
  <w:style w:type="character" w:customStyle="1" w:styleId="05StudentPosition0">
    <w:name w:val="05 Student&amp;Position Знак"/>
    <w:link w:val="05StudentPosition"/>
    <w:rsid w:val="00847C54"/>
    <w:rPr>
      <w:rFonts w:ascii="Times New Roman" w:hAnsi="Times New Roman"/>
      <w:caps w:val="0"/>
      <w:sz w:val="28"/>
    </w:rPr>
  </w:style>
  <w:style w:type="character" w:customStyle="1" w:styleId="03ReportDiscipline0">
    <w:name w:val="03 Report@Discipline Знак"/>
    <w:link w:val="03ReportDiscipline"/>
    <w:rsid w:val="006517D3"/>
    <w:rPr>
      <w:rFonts w:ascii="Times New Roman" w:hAnsi="Times New Roman"/>
      <w:caps/>
      <w:sz w:val="28"/>
    </w:rPr>
  </w:style>
  <w:style w:type="paragraph" w:customStyle="1" w:styleId="08LabsTopic">
    <w:name w:val="08 Labs_Topic"/>
    <w:basedOn w:val="03ReportDiscipline"/>
    <w:link w:val="08LabsTopic0"/>
    <w:qFormat/>
    <w:rsid w:val="00F55413"/>
    <w:rPr>
      <w:b/>
      <w:lang w:val="en-GB"/>
    </w:rPr>
  </w:style>
  <w:style w:type="paragraph" w:customStyle="1" w:styleId="09Headerofreportpart">
    <w:name w:val="09 Header of report part"/>
    <w:basedOn w:val="a0"/>
    <w:next w:val="a0"/>
    <w:link w:val="09Headerofreportpart0"/>
    <w:autoRedefine/>
    <w:qFormat/>
    <w:rsid w:val="00F55413"/>
    <w:pPr>
      <w:ind w:firstLine="0"/>
      <w:jc w:val="center"/>
    </w:pPr>
    <w:rPr>
      <w:b/>
      <w:lang w:val="en-GB"/>
    </w:rPr>
  </w:style>
  <w:style w:type="character" w:customStyle="1" w:styleId="08LabsTopic0">
    <w:name w:val="08 Labs_Topic Знак"/>
    <w:link w:val="08LabsTopic"/>
    <w:rsid w:val="00F55413"/>
    <w:rPr>
      <w:rFonts w:ascii="Times New Roman" w:hAnsi="Times New Roman"/>
      <w:b/>
      <w:caps/>
      <w:sz w:val="28"/>
      <w:lang w:val="en-GB"/>
    </w:rPr>
  </w:style>
  <w:style w:type="paragraph" w:customStyle="1" w:styleId="10PictureFormula">
    <w:name w:val="10 Picture Formula"/>
    <w:basedOn w:val="a0"/>
    <w:next w:val="a0"/>
    <w:link w:val="10PictureFormula0"/>
    <w:autoRedefine/>
    <w:qFormat/>
    <w:rsid w:val="00AE36B1"/>
    <w:pPr>
      <w:spacing w:after="181"/>
      <w:ind w:firstLine="0"/>
      <w:jc w:val="center"/>
    </w:pPr>
    <w:rPr>
      <w:noProof/>
    </w:rPr>
  </w:style>
  <w:style w:type="character" w:customStyle="1" w:styleId="09Headerofreportpart0">
    <w:name w:val="09 Header of report part Знак"/>
    <w:link w:val="09Headerofreportpart"/>
    <w:rsid w:val="00F55413"/>
    <w:rPr>
      <w:rFonts w:ascii="Times New Roman" w:hAnsi="Times New Roman" w:cs="Times New Roman"/>
      <w:b/>
      <w:sz w:val="28"/>
      <w:lang w:val="en-GB"/>
    </w:rPr>
  </w:style>
  <w:style w:type="paragraph" w:styleId="a">
    <w:name w:val="List Bullet"/>
    <w:aliases w:val="Marked List"/>
    <w:basedOn w:val="a0"/>
    <w:autoRedefine/>
    <w:uiPriority w:val="99"/>
    <w:unhideWhenUsed/>
    <w:qFormat/>
    <w:rsid w:val="008A5879"/>
    <w:pPr>
      <w:numPr>
        <w:numId w:val="17"/>
      </w:numPr>
      <w:contextualSpacing/>
    </w:pPr>
  </w:style>
  <w:style w:type="character" w:customStyle="1" w:styleId="a5">
    <w:name w:val="Абзац списка Знак"/>
    <w:link w:val="a4"/>
    <w:uiPriority w:val="34"/>
    <w:rsid w:val="00367AF5"/>
    <w:rPr>
      <w:rFonts w:ascii="Calibri" w:eastAsia="Calibri" w:hAnsi="Calibri" w:cs="Calibri"/>
      <w:color w:val="000000"/>
      <w:lang w:eastAsia="ru-RU"/>
    </w:rPr>
  </w:style>
  <w:style w:type="character" w:customStyle="1" w:styleId="10PictureFormula0">
    <w:name w:val="10 Picture Formula Знак"/>
    <w:link w:val="10PictureFormula"/>
    <w:rsid w:val="00AE36B1"/>
    <w:rPr>
      <w:rFonts w:ascii="Times New Roman" w:hAnsi="Times New Roman"/>
      <w:noProof/>
      <w:sz w:val="28"/>
      <w:szCs w:val="22"/>
      <w:lang w:eastAsia="en-US"/>
    </w:rPr>
  </w:style>
  <w:style w:type="paragraph" w:styleId="a7">
    <w:name w:val="header"/>
    <w:basedOn w:val="a0"/>
    <w:link w:val="a8"/>
    <w:uiPriority w:val="99"/>
    <w:unhideWhenUsed/>
    <w:rsid w:val="007E30E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link w:val="a7"/>
    <w:uiPriority w:val="99"/>
    <w:rsid w:val="007E30E4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7E30E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link w:val="a9"/>
    <w:uiPriority w:val="99"/>
    <w:rsid w:val="007E30E4"/>
    <w:rPr>
      <w:rFonts w:ascii="Times New Roman" w:hAnsi="Times New Roman"/>
      <w:sz w:val="28"/>
    </w:rPr>
  </w:style>
  <w:style w:type="character" w:styleId="ab">
    <w:name w:val="Hyperlink"/>
    <w:uiPriority w:val="99"/>
    <w:unhideWhenUsed/>
    <w:rsid w:val="00C75EB9"/>
    <w:rPr>
      <w:color w:val="0563C1"/>
      <w:u w:val="single"/>
    </w:rPr>
  </w:style>
  <w:style w:type="paragraph" w:styleId="ac">
    <w:name w:val="No Spacing"/>
    <w:aliases w:val="Ordinal Normal"/>
    <w:basedOn w:val="a0"/>
    <w:autoRedefine/>
    <w:uiPriority w:val="1"/>
    <w:qFormat/>
    <w:rsid w:val="00F33E4B"/>
  </w:style>
  <w:style w:type="paragraph" w:styleId="ad">
    <w:name w:val="Balloon Text"/>
    <w:basedOn w:val="a0"/>
    <w:link w:val="ae"/>
    <w:uiPriority w:val="99"/>
    <w:semiHidden/>
    <w:unhideWhenUsed/>
    <w:rsid w:val="004F5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4F591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84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08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0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2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udy\OneDrive\&#1056;&#1072;&#1073;&#1086;&#1095;&#1080;&#1081;%20&#1089;&#1090;&#1086;&#1083;\&#1051;&#1056;111_&#1040;&#1055;&#1055;&#1054;_DOT_2020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ЛР111_АППО_DOT_2020</Template>
  <TotalTime>516</TotalTime>
  <Pages>7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Рудя</dc:creator>
  <cp:lastModifiedBy>Эдуард Рудя</cp:lastModifiedBy>
  <cp:revision>37</cp:revision>
  <dcterms:created xsi:type="dcterms:W3CDTF">2020-09-19T09:47:00Z</dcterms:created>
  <dcterms:modified xsi:type="dcterms:W3CDTF">2020-09-29T08:31:00Z</dcterms:modified>
</cp:coreProperties>
</file>